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30024" w14:textId="77777777" w:rsidR="00661BF5" w:rsidRPr="0084712A" w:rsidRDefault="00804792" w:rsidP="0084712A">
      <w:pPr>
        <w:pStyle w:val="MyHeading1"/>
      </w:pPr>
      <w:r w:rsidRPr="0084712A">
        <w:rPr>
          <w:rFonts w:hint="eastAsia"/>
        </w:rPr>
        <w:t>会议记录</w:t>
      </w:r>
    </w:p>
    <w:p w14:paraId="36F9199B" w14:textId="77777777" w:rsidR="0084712A" w:rsidRDefault="0084712A" w:rsidP="0084712A">
      <w:pPr>
        <w:pStyle w:val="MyHeading1"/>
      </w:pP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876"/>
        <w:gridCol w:w="416"/>
        <w:gridCol w:w="7911"/>
      </w:tblGrid>
      <w:tr w:rsidR="00661BF5" w14:paraId="17700937" w14:textId="77777777" w:rsidTr="0084712A">
        <w:tc>
          <w:tcPr>
            <w:tcW w:w="1876" w:type="dxa"/>
            <w:shd w:val="clear" w:color="auto" w:fill="D9D9D9"/>
          </w:tcPr>
          <w:p w14:paraId="0D580F73" w14:textId="77777777" w:rsidR="00661BF5" w:rsidRDefault="00804792" w:rsidP="005B25C1">
            <w:pPr>
              <w:pStyle w:val="MyBody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8327" w:type="dxa"/>
            <w:gridSpan w:val="2"/>
            <w:vAlign w:val="center"/>
          </w:tcPr>
          <w:p w14:paraId="065574D7" w14:textId="5778AD72" w:rsidR="00661BF5" w:rsidRDefault="005B25C1" w:rsidP="005B25C1">
            <w:pPr>
              <w:pStyle w:val="MyBody"/>
            </w:pPr>
            <w:r>
              <w:rPr>
                <w:rFonts w:hint="eastAsia"/>
              </w:rPr>
              <w:t>I</w:t>
            </w:r>
            <w:r>
              <w:t>nitiation meeting</w:t>
            </w:r>
          </w:p>
        </w:tc>
      </w:tr>
      <w:tr w:rsidR="0084712A" w14:paraId="13025047" w14:textId="77777777" w:rsidTr="0084712A">
        <w:tc>
          <w:tcPr>
            <w:tcW w:w="1876" w:type="dxa"/>
            <w:shd w:val="clear" w:color="auto" w:fill="D9D9D9"/>
          </w:tcPr>
          <w:p w14:paraId="401E43CB" w14:textId="77777777" w:rsidR="0084712A" w:rsidRDefault="0084712A" w:rsidP="005B25C1">
            <w:pPr>
              <w:pStyle w:val="MyBody"/>
            </w:pPr>
            <w:r>
              <w:rPr>
                <w:rFonts w:hint="eastAsia"/>
              </w:rPr>
              <w:t>部门</w:t>
            </w:r>
          </w:p>
        </w:tc>
        <w:tc>
          <w:tcPr>
            <w:tcW w:w="8327" w:type="dxa"/>
            <w:gridSpan w:val="2"/>
            <w:vAlign w:val="center"/>
          </w:tcPr>
          <w:p w14:paraId="641BA127" w14:textId="77777777" w:rsidR="0084712A" w:rsidRDefault="0084712A" w:rsidP="005B25C1">
            <w:pPr>
              <w:pStyle w:val="MyBody"/>
            </w:pPr>
          </w:p>
        </w:tc>
      </w:tr>
      <w:tr w:rsidR="00661BF5" w14:paraId="78F2D0AA" w14:textId="77777777" w:rsidTr="0084712A">
        <w:tc>
          <w:tcPr>
            <w:tcW w:w="1876" w:type="dxa"/>
            <w:shd w:val="clear" w:color="auto" w:fill="D9D9D9"/>
          </w:tcPr>
          <w:p w14:paraId="5ACE77FA" w14:textId="77777777" w:rsidR="00661BF5" w:rsidRDefault="00804792" w:rsidP="005B25C1">
            <w:pPr>
              <w:pStyle w:val="MyBody"/>
            </w:pPr>
            <w:r>
              <w:rPr>
                <w:rFonts w:hint="eastAsia"/>
              </w:rPr>
              <w:t>时间</w:t>
            </w:r>
          </w:p>
        </w:tc>
        <w:tc>
          <w:tcPr>
            <w:tcW w:w="8327" w:type="dxa"/>
            <w:gridSpan w:val="2"/>
            <w:vAlign w:val="center"/>
          </w:tcPr>
          <w:p w14:paraId="3DDD96E6" w14:textId="421F524C" w:rsidR="00661BF5" w:rsidRDefault="005B25C1" w:rsidP="005B25C1">
            <w:pPr>
              <w:pStyle w:val="MyBody"/>
            </w:pPr>
            <w:r>
              <w:t>Friday, March 5, 2021</w:t>
            </w:r>
          </w:p>
        </w:tc>
      </w:tr>
      <w:tr w:rsidR="00661BF5" w14:paraId="494563E4" w14:textId="77777777" w:rsidTr="0084712A">
        <w:tc>
          <w:tcPr>
            <w:tcW w:w="1876" w:type="dxa"/>
            <w:shd w:val="clear" w:color="auto" w:fill="D9D9D9"/>
          </w:tcPr>
          <w:p w14:paraId="163C052B" w14:textId="77777777" w:rsidR="00661BF5" w:rsidRDefault="00804792" w:rsidP="005B25C1">
            <w:pPr>
              <w:pStyle w:val="MyBody"/>
            </w:pPr>
            <w:r>
              <w:rPr>
                <w:rFonts w:hint="eastAsia"/>
              </w:rPr>
              <w:t>召集者</w:t>
            </w:r>
          </w:p>
        </w:tc>
        <w:tc>
          <w:tcPr>
            <w:tcW w:w="8327" w:type="dxa"/>
            <w:gridSpan w:val="2"/>
            <w:vAlign w:val="center"/>
          </w:tcPr>
          <w:p w14:paraId="179EFC65" w14:textId="77777777" w:rsidR="00661BF5" w:rsidRDefault="00210B8D" w:rsidP="005B25C1">
            <w:pPr>
              <w:pStyle w:val="MyBody"/>
            </w:pPr>
            <w:r>
              <w:rPr>
                <w:rFonts w:hint="eastAsia"/>
              </w:rPr>
              <w:t>李小锋</w:t>
            </w:r>
          </w:p>
        </w:tc>
      </w:tr>
      <w:tr w:rsidR="00661BF5" w14:paraId="57CC1A4A" w14:textId="77777777" w:rsidTr="0084712A">
        <w:tc>
          <w:tcPr>
            <w:tcW w:w="1876" w:type="dxa"/>
            <w:shd w:val="clear" w:color="auto" w:fill="D9D9D9"/>
          </w:tcPr>
          <w:p w14:paraId="0615FA53" w14:textId="77777777" w:rsidR="00661BF5" w:rsidRDefault="00804792" w:rsidP="005B25C1">
            <w:pPr>
              <w:pStyle w:val="MyBody"/>
            </w:pPr>
            <w:r>
              <w:rPr>
                <w:rFonts w:hint="eastAsia"/>
              </w:rPr>
              <w:t>参加者</w:t>
            </w:r>
          </w:p>
        </w:tc>
        <w:tc>
          <w:tcPr>
            <w:tcW w:w="8327" w:type="dxa"/>
            <w:gridSpan w:val="2"/>
            <w:vAlign w:val="center"/>
          </w:tcPr>
          <w:p w14:paraId="1430E320" w14:textId="5946D0B6" w:rsidR="00661BF5" w:rsidRDefault="005B25C1" w:rsidP="005B25C1">
            <w:pPr>
              <w:pStyle w:val="MyBody"/>
            </w:pPr>
            <w:r>
              <w:rPr>
                <w:rFonts w:hint="eastAsia"/>
              </w:rPr>
              <w:t>小虎，寇</w:t>
            </w:r>
            <w:proofErr w:type="gramStart"/>
            <w:r>
              <w:rPr>
                <w:rFonts w:hint="eastAsia"/>
              </w:rPr>
              <w:t>茜</w:t>
            </w:r>
            <w:proofErr w:type="gramEnd"/>
            <w:r>
              <w:rPr>
                <w:rFonts w:hint="eastAsia"/>
              </w:rPr>
              <w:t>，宋博士，李小锋</w:t>
            </w:r>
          </w:p>
          <w:p w14:paraId="3285F31B" w14:textId="77777777" w:rsidR="00661BF5" w:rsidRDefault="00661BF5" w:rsidP="005B25C1">
            <w:pPr>
              <w:pStyle w:val="MyBody"/>
            </w:pPr>
          </w:p>
        </w:tc>
      </w:tr>
      <w:tr w:rsidR="00661BF5" w14:paraId="7CD50929" w14:textId="77777777" w:rsidTr="0084712A">
        <w:tc>
          <w:tcPr>
            <w:tcW w:w="1876" w:type="dxa"/>
            <w:shd w:val="clear" w:color="auto" w:fill="D9D9D9"/>
          </w:tcPr>
          <w:p w14:paraId="4C196DA9" w14:textId="77777777" w:rsidR="00661BF5" w:rsidRDefault="00804792" w:rsidP="005B25C1">
            <w:pPr>
              <w:pStyle w:val="MyBody"/>
            </w:pPr>
            <w:r>
              <w:rPr>
                <w:rFonts w:hint="eastAsia"/>
              </w:rPr>
              <w:t>记录员</w:t>
            </w:r>
          </w:p>
        </w:tc>
        <w:tc>
          <w:tcPr>
            <w:tcW w:w="8327" w:type="dxa"/>
            <w:gridSpan w:val="2"/>
            <w:vAlign w:val="center"/>
          </w:tcPr>
          <w:p w14:paraId="0690D200" w14:textId="7E76B0F0" w:rsidR="00661BF5" w:rsidRDefault="005B25C1" w:rsidP="005B25C1">
            <w:pPr>
              <w:pStyle w:val="MyBody"/>
            </w:pPr>
            <w:r>
              <w:rPr>
                <w:rFonts w:hint="eastAsia"/>
              </w:rPr>
              <w:t>李小锋</w:t>
            </w:r>
          </w:p>
        </w:tc>
      </w:tr>
      <w:tr w:rsidR="00D5615B" w14:paraId="52721E5B" w14:textId="77777777" w:rsidTr="0084712A">
        <w:tc>
          <w:tcPr>
            <w:tcW w:w="1876" w:type="dxa"/>
            <w:shd w:val="clear" w:color="auto" w:fill="D9D9D9"/>
          </w:tcPr>
          <w:p w14:paraId="13CD6ED2" w14:textId="77777777" w:rsidR="00D5615B" w:rsidRDefault="00D5615B" w:rsidP="005B25C1">
            <w:pPr>
              <w:pStyle w:val="MyBody"/>
            </w:pPr>
            <w:r>
              <w:rPr>
                <w:rFonts w:hint="eastAsia"/>
              </w:rPr>
              <w:t>任务检查人</w:t>
            </w:r>
          </w:p>
        </w:tc>
        <w:tc>
          <w:tcPr>
            <w:tcW w:w="8327" w:type="dxa"/>
            <w:gridSpan w:val="2"/>
            <w:vAlign w:val="center"/>
          </w:tcPr>
          <w:p w14:paraId="4B212AC1" w14:textId="7C1A1436" w:rsidR="00D5615B" w:rsidRDefault="005B25C1" w:rsidP="005B25C1">
            <w:pPr>
              <w:pStyle w:val="MyBody"/>
            </w:pPr>
            <w:r>
              <w:rPr>
                <w:rFonts w:hint="eastAsia"/>
              </w:rPr>
              <w:t>寇</w:t>
            </w:r>
            <w:proofErr w:type="gramStart"/>
            <w:r>
              <w:rPr>
                <w:rFonts w:hint="eastAsia"/>
              </w:rPr>
              <w:t>茜</w:t>
            </w:r>
            <w:proofErr w:type="gramEnd"/>
          </w:p>
        </w:tc>
      </w:tr>
      <w:tr w:rsidR="00661BF5" w14:paraId="60DBAFFE" w14:textId="77777777" w:rsidTr="0084712A">
        <w:tc>
          <w:tcPr>
            <w:tcW w:w="1876" w:type="dxa"/>
            <w:shd w:val="clear" w:color="auto" w:fill="D9D9D9"/>
          </w:tcPr>
          <w:p w14:paraId="7F0366A4" w14:textId="77777777" w:rsidR="00661BF5" w:rsidRDefault="00804792" w:rsidP="005B25C1">
            <w:pPr>
              <w:pStyle w:val="MyBody"/>
            </w:pPr>
            <w:r>
              <w:rPr>
                <w:rFonts w:hint="eastAsia"/>
              </w:rPr>
              <w:t>地点</w:t>
            </w:r>
            <w:r w:rsidR="00EA6802">
              <w:t xml:space="preserve"> </w:t>
            </w:r>
          </w:p>
        </w:tc>
        <w:tc>
          <w:tcPr>
            <w:tcW w:w="8327" w:type="dxa"/>
            <w:gridSpan w:val="2"/>
            <w:vAlign w:val="center"/>
          </w:tcPr>
          <w:p w14:paraId="40859CC3" w14:textId="30917835" w:rsidR="00661BF5" w:rsidRDefault="005B25C1" w:rsidP="005B25C1">
            <w:pPr>
              <w:pStyle w:val="MyBody"/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</w:tr>
      <w:tr w:rsidR="00D5615B" w14:paraId="326C7D42" w14:textId="77777777" w:rsidTr="0084712A">
        <w:tc>
          <w:tcPr>
            <w:tcW w:w="1876" w:type="dxa"/>
            <w:shd w:val="clear" w:color="auto" w:fill="D9D9D9"/>
          </w:tcPr>
          <w:p w14:paraId="66FB843B" w14:textId="77777777" w:rsidR="00D5615B" w:rsidRDefault="00D5615B" w:rsidP="005B25C1">
            <w:pPr>
              <w:pStyle w:val="MyBody"/>
            </w:pPr>
            <w:r>
              <w:rPr>
                <w:rFonts w:hint="eastAsia"/>
              </w:rPr>
              <w:t>会议准备</w:t>
            </w:r>
          </w:p>
        </w:tc>
        <w:tc>
          <w:tcPr>
            <w:tcW w:w="8327" w:type="dxa"/>
            <w:gridSpan w:val="2"/>
            <w:vAlign w:val="center"/>
          </w:tcPr>
          <w:p w14:paraId="2A3A2A21" w14:textId="77777777" w:rsidR="00D5615B" w:rsidRDefault="005B25C1" w:rsidP="005B25C1">
            <w:pPr>
              <w:pStyle w:val="MyBody"/>
            </w:pPr>
            <w:r>
              <w:rPr>
                <w:rFonts w:hint="eastAsia"/>
              </w:rPr>
              <w:t>目标：</w:t>
            </w:r>
          </w:p>
          <w:p w14:paraId="5A0CA6EB" w14:textId="48762BCA" w:rsidR="005B25C1" w:rsidRDefault="005B25C1" w:rsidP="005B25C1">
            <w:pPr>
              <w:pStyle w:val="MyBody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建立一个小项目，让小虎能够开始学习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编程和逐渐熟悉</w:t>
            </w:r>
            <w:proofErr w:type="spellStart"/>
            <w:r>
              <w:rPr>
                <w:rFonts w:hint="eastAsia"/>
              </w:rPr>
              <w:t>xindom</w:t>
            </w:r>
            <w:proofErr w:type="spellEnd"/>
            <w:r>
              <w:rPr>
                <w:rFonts w:hint="eastAsia"/>
              </w:rPr>
              <w:t>后台交互的数据原理和格式。</w:t>
            </w:r>
          </w:p>
        </w:tc>
      </w:tr>
      <w:tr w:rsidR="00661BF5" w14:paraId="58CE1EC0" w14:textId="77777777" w:rsidTr="0084712A">
        <w:trPr>
          <w:cantSplit/>
        </w:trPr>
        <w:tc>
          <w:tcPr>
            <w:tcW w:w="1876" w:type="dxa"/>
            <w:vMerge w:val="restart"/>
            <w:shd w:val="clear" w:color="auto" w:fill="D9D9D9"/>
          </w:tcPr>
          <w:p w14:paraId="070E186F" w14:textId="77777777" w:rsidR="00661BF5" w:rsidRDefault="00804792" w:rsidP="005B25C1">
            <w:pPr>
              <w:pStyle w:val="MyBody"/>
            </w:pPr>
            <w:r>
              <w:rPr>
                <w:rFonts w:hint="eastAsia"/>
              </w:rPr>
              <w:t>会议议程</w:t>
            </w:r>
          </w:p>
        </w:tc>
        <w:tc>
          <w:tcPr>
            <w:tcW w:w="416" w:type="dxa"/>
          </w:tcPr>
          <w:p w14:paraId="42CC0A6E" w14:textId="77777777" w:rsidR="00661BF5" w:rsidRDefault="00EA6802">
            <w:pPr>
              <w:rPr>
                <w:rFonts w:ascii="Tahoma" w:hAnsi="Tahoma" w:cs="Tahoma"/>
                <w:lang w:eastAsia="zh-CN"/>
              </w:rPr>
            </w:pPr>
            <w:r>
              <w:rPr>
                <w:rFonts w:ascii="Tahoma" w:hAnsi="Tahoma" w:cs="Tahoma" w:hint="eastAsia"/>
                <w:lang w:eastAsia="zh-CN"/>
              </w:rPr>
              <w:t>1</w:t>
            </w:r>
            <w:r>
              <w:rPr>
                <w:rFonts w:ascii="Tahoma" w:hAnsi="Tahoma" w:cs="Tahoma"/>
                <w:lang w:eastAsia="zh-CN"/>
              </w:rPr>
              <w:t>.</w:t>
            </w:r>
          </w:p>
        </w:tc>
        <w:tc>
          <w:tcPr>
            <w:tcW w:w="7911" w:type="dxa"/>
          </w:tcPr>
          <w:p w14:paraId="28B8E8F7" w14:textId="15421BE8" w:rsidR="00661BF5" w:rsidRDefault="00661BF5" w:rsidP="005B25C1">
            <w:pPr>
              <w:pStyle w:val="MyBody"/>
            </w:pPr>
          </w:p>
        </w:tc>
      </w:tr>
      <w:tr w:rsidR="00661BF5" w14:paraId="61D7EA21" w14:textId="77777777" w:rsidTr="0084712A">
        <w:trPr>
          <w:cantSplit/>
        </w:trPr>
        <w:tc>
          <w:tcPr>
            <w:tcW w:w="1876" w:type="dxa"/>
            <w:vMerge/>
            <w:shd w:val="clear" w:color="auto" w:fill="D9D9D9"/>
          </w:tcPr>
          <w:p w14:paraId="767E8F7A" w14:textId="77777777" w:rsidR="00661BF5" w:rsidRDefault="00661BF5" w:rsidP="005B25C1">
            <w:pPr>
              <w:pStyle w:val="MyBody"/>
            </w:pPr>
          </w:p>
        </w:tc>
        <w:tc>
          <w:tcPr>
            <w:tcW w:w="416" w:type="dxa"/>
          </w:tcPr>
          <w:p w14:paraId="70533274" w14:textId="77777777" w:rsidR="00661BF5" w:rsidRDefault="00EA6802">
            <w:pPr>
              <w:rPr>
                <w:rFonts w:ascii="Tahoma" w:hAnsi="Tahoma" w:cs="Tahoma"/>
                <w:lang w:eastAsia="zh-CN"/>
              </w:rPr>
            </w:pPr>
            <w:r>
              <w:rPr>
                <w:rFonts w:ascii="Tahoma" w:hAnsi="Tahoma" w:cs="Tahoma"/>
                <w:lang w:eastAsia="zh-CN"/>
              </w:rPr>
              <w:t>2.</w:t>
            </w:r>
          </w:p>
        </w:tc>
        <w:tc>
          <w:tcPr>
            <w:tcW w:w="7911" w:type="dxa"/>
          </w:tcPr>
          <w:p w14:paraId="42C38526" w14:textId="24354722" w:rsidR="00661BF5" w:rsidRDefault="00661BF5">
            <w:pPr>
              <w:rPr>
                <w:rFonts w:ascii="Tahoma" w:hAnsi="Tahoma" w:cs="Tahoma"/>
                <w:lang w:eastAsia="zh-CN"/>
              </w:rPr>
            </w:pPr>
          </w:p>
        </w:tc>
      </w:tr>
      <w:tr w:rsidR="00661BF5" w14:paraId="638D42D2" w14:textId="77777777" w:rsidTr="0084712A">
        <w:trPr>
          <w:cantSplit/>
        </w:trPr>
        <w:tc>
          <w:tcPr>
            <w:tcW w:w="1876" w:type="dxa"/>
            <w:vMerge/>
            <w:shd w:val="clear" w:color="auto" w:fill="D9D9D9"/>
          </w:tcPr>
          <w:p w14:paraId="333DE056" w14:textId="77777777" w:rsidR="00661BF5" w:rsidRDefault="00661BF5" w:rsidP="005B25C1">
            <w:pPr>
              <w:pStyle w:val="MyBody"/>
            </w:pPr>
          </w:p>
        </w:tc>
        <w:tc>
          <w:tcPr>
            <w:tcW w:w="416" w:type="dxa"/>
          </w:tcPr>
          <w:p w14:paraId="67D40FBE" w14:textId="77777777" w:rsidR="00661BF5" w:rsidRDefault="00EA6802">
            <w:pPr>
              <w:rPr>
                <w:rFonts w:ascii="Tahoma" w:hAnsi="Tahoma" w:cs="Tahoma"/>
                <w:lang w:eastAsia="zh-CN"/>
              </w:rPr>
            </w:pPr>
            <w:r>
              <w:rPr>
                <w:rFonts w:ascii="Tahoma" w:hAnsi="Tahoma" w:cs="Tahoma"/>
                <w:lang w:eastAsia="zh-CN"/>
              </w:rPr>
              <w:t>3</w:t>
            </w:r>
            <w:r>
              <w:rPr>
                <w:rFonts w:ascii="Tahoma" w:hAnsi="Tahoma" w:cs="Tahoma" w:hint="eastAsia"/>
                <w:lang w:eastAsia="zh-CN"/>
              </w:rPr>
              <w:t>.</w:t>
            </w:r>
          </w:p>
        </w:tc>
        <w:tc>
          <w:tcPr>
            <w:tcW w:w="7911" w:type="dxa"/>
          </w:tcPr>
          <w:p w14:paraId="4D6CD752" w14:textId="2AF6B181" w:rsidR="00661BF5" w:rsidRDefault="00661BF5">
            <w:pPr>
              <w:rPr>
                <w:rFonts w:ascii="Tahoma" w:hAnsi="Tahoma" w:cs="Tahoma"/>
                <w:lang w:val="de-DE" w:eastAsia="zh-CN"/>
              </w:rPr>
            </w:pPr>
          </w:p>
        </w:tc>
      </w:tr>
      <w:tr w:rsidR="00661BF5" w14:paraId="6AA653CD" w14:textId="77777777" w:rsidTr="0084712A">
        <w:trPr>
          <w:cantSplit/>
        </w:trPr>
        <w:tc>
          <w:tcPr>
            <w:tcW w:w="1876" w:type="dxa"/>
            <w:vMerge/>
            <w:shd w:val="clear" w:color="auto" w:fill="D9D9D9"/>
          </w:tcPr>
          <w:p w14:paraId="3D4970EB" w14:textId="77777777" w:rsidR="00661BF5" w:rsidRDefault="00661BF5" w:rsidP="005B25C1">
            <w:pPr>
              <w:pStyle w:val="MyBody"/>
            </w:pPr>
          </w:p>
        </w:tc>
        <w:tc>
          <w:tcPr>
            <w:tcW w:w="416" w:type="dxa"/>
          </w:tcPr>
          <w:p w14:paraId="457DC029" w14:textId="77777777" w:rsidR="00661BF5" w:rsidRDefault="00EA6802">
            <w:pPr>
              <w:rPr>
                <w:rFonts w:ascii="Tahoma" w:hAnsi="Tahoma" w:cs="Tahoma"/>
                <w:lang w:eastAsia="zh-CN"/>
              </w:rPr>
            </w:pPr>
            <w:r>
              <w:rPr>
                <w:rFonts w:ascii="Tahoma" w:hAnsi="Tahoma" w:cs="Tahoma"/>
                <w:lang w:eastAsia="zh-CN"/>
              </w:rPr>
              <w:t>4.</w:t>
            </w:r>
          </w:p>
        </w:tc>
        <w:tc>
          <w:tcPr>
            <w:tcW w:w="7911" w:type="dxa"/>
          </w:tcPr>
          <w:p w14:paraId="0441C81B" w14:textId="550466A6" w:rsidR="00661BF5" w:rsidRDefault="00661BF5">
            <w:pPr>
              <w:rPr>
                <w:rFonts w:ascii="Tahoma" w:hAnsi="Tahoma" w:cs="Tahoma"/>
                <w:lang w:eastAsia="zh-CN"/>
              </w:rPr>
            </w:pPr>
          </w:p>
        </w:tc>
      </w:tr>
      <w:tr w:rsidR="00661BF5" w14:paraId="5002445B" w14:textId="77777777" w:rsidTr="0084712A">
        <w:trPr>
          <w:cantSplit/>
        </w:trPr>
        <w:tc>
          <w:tcPr>
            <w:tcW w:w="1876" w:type="dxa"/>
            <w:vMerge/>
            <w:shd w:val="clear" w:color="auto" w:fill="D9D9D9"/>
          </w:tcPr>
          <w:p w14:paraId="09E9CED2" w14:textId="77777777" w:rsidR="00661BF5" w:rsidRDefault="00661BF5" w:rsidP="005B25C1">
            <w:pPr>
              <w:pStyle w:val="MyBody"/>
              <w:rPr>
                <w:lang w:val="de-DE"/>
              </w:rPr>
            </w:pPr>
          </w:p>
        </w:tc>
        <w:tc>
          <w:tcPr>
            <w:tcW w:w="416" w:type="dxa"/>
          </w:tcPr>
          <w:p w14:paraId="69AFFE9E" w14:textId="77777777" w:rsidR="00661BF5" w:rsidRDefault="00EA6802">
            <w:pPr>
              <w:rPr>
                <w:rFonts w:ascii="Tahoma" w:hAnsi="Tahoma" w:cs="Tahoma"/>
                <w:lang w:eastAsia="zh-CN"/>
              </w:rPr>
            </w:pPr>
            <w:r>
              <w:rPr>
                <w:rFonts w:ascii="Tahoma" w:hAnsi="Tahoma" w:cs="Tahoma"/>
                <w:lang w:eastAsia="zh-CN"/>
              </w:rPr>
              <w:t>5.</w:t>
            </w:r>
          </w:p>
        </w:tc>
        <w:tc>
          <w:tcPr>
            <w:tcW w:w="7911" w:type="dxa"/>
          </w:tcPr>
          <w:p w14:paraId="1FC7D34F" w14:textId="24E2BE68" w:rsidR="00661BF5" w:rsidRDefault="00661BF5">
            <w:pPr>
              <w:rPr>
                <w:rFonts w:ascii="Tahoma" w:hAnsi="Tahoma" w:cs="Tahoma"/>
                <w:lang w:eastAsia="zh-CN"/>
              </w:rPr>
            </w:pPr>
          </w:p>
        </w:tc>
      </w:tr>
      <w:tr w:rsidR="00661BF5" w14:paraId="68DF04E6" w14:textId="77777777" w:rsidTr="0084712A">
        <w:trPr>
          <w:cantSplit/>
        </w:trPr>
        <w:tc>
          <w:tcPr>
            <w:tcW w:w="1876" w:type="dxa"/>
            <w:shd w:val="clear" w:color="auto" w:fill="D9D9D9"/>
          </w:tcPr>
          <w:p w14:paraId="02053BEB" w14:textId="77777777" w:rsidR="00661BF5" w:rsidRDefault="00661BF5" w:rsidP="005B25C1">
            <w:pPr>
              <w:pStyle w:val="MyBody"/>
              <w:rPr>
                <w:lang w:val="de-DE"/>
              </w:rPr>
            </w:pPr>
          </w:p>
        </w:tc>
        <w:tc>
          <w:tcPr>
            <w:tcW w:w="416" w:type="dxa"/>
          </w:tcPr>
          <w:p w14:paraId="1DD84638" w14:textId="77777777" w:rsidR="00661BF5" w:rsidRDefault="00EA6802">
            <w:pPr>
              <w:rPr>
                <w:rFonts w:ascii="Tahoma" w:hAnsi="Tahoma" w:cs="Tahoma"/>
                <w:lang w:eastAsia="zh-CN"/>
              </w:rPr>
            </w:pPr>
            <w:r>
              <w:rPr>
                <w:rFonts w:ascii="Tahoma" w:hAnsi="Tahoma" w:cs="Tahoma"/>
                <w:lang w:eastAsia="zh-CN"/>
              </w:rPr>
              <w:t xml:space="preserve">6. </w:t>
            </w:r>
          </w:p>
        </w:tc>
        <w:tc>
          <w:tcPr>
            <w:tcW w:w="7911" w:type="dxa"/>
          </w:tcPr>
          <w:p w14:paraId="0D0A8D65" w14:textId="29AF55ED" w:rsidR="00661BF5" w:rsidRDefault="00661BF5">
            <w:pPr>
              <w:rPr>
                <w:rFonts w:ascii="Tahoma" w:hAnsi="Tahoma" w:cs="Tahoma"/>
                <w:lang w:eastAsia="zh-CN"/>
              </w:rPr>
            </w:pPr>
          </w:p>
        </w:tc>
      </w:tr>
      <w:tr w:rsidR="00661BF5" w14:paraId="7456BC53" w14:textId="77777777" w:rsidTr="0084712A">
        <w:trPr>
          <w:cantSplit/>
        </w:trPr>
        <w:tc>
          <w:tcPr>
            <w:tcW w:w="1876" w:type="dxa"/>
            <w:shd w:val="clear" w:color="auto" w:fill="D9D9D9"/>
          </w:tcPr>
          <w:p w14:paraId="4ECBE803" w14:textId="77777777" w:rsidR="00661BF5" w:rsidRDefault="00661BF5" w:rsidP="005B25C1">
            <w:pPr>
              <w:pStyle w:val="MyBody"/>
              <w:rPr>
                <w:lang w:val="de-DE"/>
              </w:rPr>
            </w:pPr>
          </w:p>
        </w:tc>
        <w:tc>
          <w:tcPr>
            <w:tcW w:w="416" w:type="dxa"/>
          </w:tcPr>
          <w:p w14:paraId="7F90899C" w14:textId="77777777" w:rsidR="00661BF5" w:rsidRDefault="0044326F">
            <w:pPr>
              <w:rPr>
                <w:rFonts w:ascii="Tahoma" w:hAnsi="Tahoma" w:cs="Tahoma"/>
                <w:lang w:eastAsia="zh-CN"/>
              </w:rPr>
            </w:pPr>
            <w:r>
              <w:rPr>
                <w:rFonts w:ascii="Tahoma" w:hAnsi="Tahoma" w:cs="Tahoma" w:hint="eastAsia"/>
                <w:lang w:eastAsia="zh-CN"/>
              </w:rPr>
              <w:t>7</w:t>
            </w:r>
            <w:r>
              <w:rPr>
                <w:rFonts w:ascii="Tahoma" w:hAnsi="Tahoma" w:cs="Tahoma"/>
                <w:lang w:eastAsia="zh-CN"/>
              </w:rPr>
              <w:t>.</w:t>
            </w:r>
          </w:p>
        </w:tc>
        <w:tc>
          <w:tcPr>
            <w:tcW w:w="7911" w:type="dxa"/>
          </w:tcPr>
          <w:p w14:paraId="66FC33A9" w14:textId="46803D23" w:rsidR="00661BF5" w:rsidRDefault="00661BF5">
            <w:pPr>
              <w:rPr>
                <w:rFonts w:ascii="Tahoma" w:hAnsi="Tahoma" w:cs="Tahoma"/>
                <w:lang w:eastAsia="zh-CN"/>
              </w:rPr>
            </w:pPr>
          </w:p>
        </w:tc>
      </w:tr>
    </w:tbl>
    <w:p w14:paraId="3E83A580" w14:textId="77777777" w:rsidR="00661BF5" w:rsidRDefault="00804792">
      <w:pPr>
        <w:pStyle w:val="1"/>
        <w:rPr>
          <w:lang w:eastAsia="zh-CN"/>
        </w:rPr>
      </w:pPr>
      <w:r>
        <w:rPr>
          <w:rFonts w:hint="eastAsia"/>
          <w:lang w:eastAsia="zh-CN"/>
        </w:rPr>
        <w:t>会议记录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6"/>
        <w:gridCol w:w="6610"/>
        <w:gridCol w:w="3050"/>
      </w:tblGrid>
      <w:tr w:rsidR="00661BF5" w14:paraId="0C81BADB" w14:textId="77777777">
        <w:tc>
          <w:tcPr>
            <w:tcW w:w="546" w:type="dxa"/>
            <w:shd w:val="clear" w:color="auto" w:fill="D9D9D9"/>
          </w:tcPr>
          <w:p w14:paraId="5B710853" w14:textId="77777777" w:rsidR="00661BF5" w:rsidRDefault="00804792" w:rsidP="005B25C1">
            <w:pPr>
              <w:pStyle w:val="MyBody"/>
            </w:pPr>
            <w:r>
              <w:rPr>
                <w:rFonts w:hint="eastAsia"/>
              </w:rPr>
              <w:t>编号</w:t>
            </w:r>
          </w:p>
        </w:tc>
        <w:tc>
          <w:tcPr>
            <w:tcW w:w="6610" w:type="dxa"/>
            <w:shd w:val="clear" w:color="auto" w:fill="D9D9D9"/>
          </w:tcPr>
          <w:p w14:paraId="1A59366A" w14:textId="77777777" w:rsidR="00661BF5" w:rsidRDefault="00EA6802" w:rsidP="005B25C1">
            <w:pPr>
              <w:pStyle w:val="MyBody"/>
            </w:pPr>
            <w:r>
              <w:t xml:space="preserve"> </w:t>
            </w:r>
            <w:r w:rsidR="00804792">
              <w:rPr>
                <w:rFonts w:hint="eastAsia"/>
              </w:rPr>
              <w:t>详细描述</w:t>
            </w:r>
          </w:p>
        </w:tc>
        <w:tc>
          <w:tcPr>
            <w:tcW w:w="3050" w:type="dxa"/>
            <w:shd w:val="clear" w:color="auto" w:fill="D9D9D9"/>
          </w:tcPr>
          <w:p w14:paraId="6B894750" w14:textId="77777777" w:rsidR="00661BF5" w:rsidRDefault="00804792" w:rsidP="005B25C1">
            <w:pPr>
              <w:pStyle w:val="MyBody"/>
            </w:pPr>
            <w:r>
              <w:rPr>
                <w:rFonts w:hint="eastAsia"/>
              </w:rPr>
              <w:t>注释</w:t>
            </w:r>
          </w:p>
        </w:tc>
      </w:tr>
      <w:tr w:rsidR="00661BF5" w14:paraId="75E59329" w14:textId="77777777">
        <w:tc>
          <w:tcPr>
            <w:tcW w:w="546" w:type="dxa"/>
          </w:tcPr>
          <w:p w14:paraId="67EA2186" w14:textId="77777777" w:rsidR="00661BF5" w:rsidRDefault="00EA6802" w:rsidP="005B25C1">
            <w:pPr>
              <w:pStyle w:val="MyBody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6610" w:type="dxa"/>
          </w:tcPr>
          <w:p w14:paraId="22EB7BED" w14:textId="77777777" w:rsidR="00661BF5" w:rsidRDefault="005B25C1" w:rsidP="005B25C1">
            <w:pPr>
              <w:pStyle w:val="MyBody"/>
            </w:pPr>
            <w:r>
              <w:rPr>
                <w:rFonts w:hint="eastAsia"/>
              </w:rPr>
              <w:t>项目目标：</w:t>
            </w:r>
          </w:p>
          <w:p w14:paraId="1C14F3D7" w14:textId="62C91DEA" w:rsidR="005B25C1" w:rsidRDefault="005B25C1" w:rsidP="005B25C1">
            <w:pPr>
              <w:pStyle w:val="MyBody"/>
              <w:ind w:leftChars="181" w:left="362"/>
            </w:pPr>
            <w:r>
              <w:rPr>
                <w:rFonts w:hint="eastAsia"/>
              </w:rPr>
              <w:t>建立一个小项目，让小虎能够开始学习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编程和逐渐熟悉</w:t>
            </w:r>
            <w:proofErr w:type="spellStart"/>
            <w:r>
              <w:rPr>
                <w:rFonts w:hint="eastAsia"/>
              </w:rPr>
              <w:t>xindom</w:t>
            </w:r>
            <w:proofErr w:type="spellEnd"/>
            <w:r>
              <w:rPr>
                <w:rFonts w:hint="eastAsia"/>
              </w:rPr>
              <w:t>后台交互的数据原理和格式。</w:t>
            </w:r>
          </w:p>
        </w:tc>
        <w:tc>
          <w:tcPr>
            <w:tcW w:w="3050" w:type="dxa"/>
          </w:tcPr>
          <w:p w14:paraId="6ADB30A1" w14:textId="77777777" w:rsidR="00661BF5" w:rsidRDefault="00661BF5" w:rsidP="005B25C1">
            <w:pPr>
              <w:pStyle w:val="MyBody"/>
            </w:pPr>
          </w:p>
        </w:tc>
      </w:tr>
      <w:tr w:rsidR="00661BF5" w14:paraId="0D98EA45" w14:textId="77777777">
        <w:tc>
          <w:tcPr>
            <w:tcW w:w="546" w:type="dxa"/>
          </w:tcPr>
          <w:p w14:paraId="034B83B5" w14:textId="77777777" w:rsidR="00661BF5" w:rsidRDefault="00EA6802" w:rsidP="005B25C1">
            <w:pPr>
              <w:pStyle w:val="MyBody"/>
            </w:pPr>
            <w:r>
              <w:t>2</w:t>
            </w:r>
            <w:r>
              <w:rPr>
                <w:rFonts w:hint="eastAsia"/>
              </w:rPr>
              <w:t>.</w:t>
            </w:r>
          </w:p>
        </w:tc>
        <w:tc>
          <w:tcPr>
            <w:tcW w:w="6610" w:type="dxa"/>
          </w:tcPr>
          <w:p w14:paraId="4B4606A2" w14:textId="77777777" w:rsidR="00661BF5" w:rsidRDefault="005B25C1" w:rsidP="005B25C1">
            <w:pPr>
              <w:pStyle w:val="MyBody"/>
            </w:pPr>
            <w:r>
              <w:rPr>
                <w:rFonts w:hint="eastAsia"/>
              </w:rPr>
              <w:t>项目任务</w:t>
            </w:r>
          </w:p>
          <w:p w14:paraId="4DF3D822" w14:textId="77777777" w:rsidR="005B25C1" w:rsidRDefault="005B25C1" w:rsidP="005B25C1">
            <w:pPr>
              <w:pStyle w:val="MyBody"/>
              <w:numPr>
                <w:ilvl w:val="0"/>
                <w:numId w:val="16"/>
              </w:numPr>
            </w:pPr>
            <w:r>
              <w:rPr>
                <w:rFonts w:hint="eastAsia"/>
              </w:rPr>
              <w:t>建立项目环境，包括</w:t>
            </w:r>
            <w:proofErr w:type="spellStart"/>
            <w:r>
              <w:rPr>
                <w:rFonts w:hint="eastAsia"/>
              </w:rPr>
              <w:t>VSCode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（代码管理），</w:t>
            </w:r>
            <w:proofErr w:type="spellStart"/>
            <w:r>
              <w:rPr>
                <w:rFonts w:hint="eastAsia"/>
              </w:rPr>
              <w:t>webServer</w:t>
            </w:r>
            <w:proofErr w:type="spellEnd"/>
            <w:r>
              <w:rPr>
                <w:rFonts w:hint="eastAsia"/>
              </w:rPr>
              <w:t>。后台。</w:t>
            </w:r>
          </w:p>
          <w:p w14:paraId="2DB4582E" w14:textId="77777777" w:rsidR="005B25C1" w:rsidRDefault="005B25C1" w:rsidP="005B25C1">
            <w:pPr>
              <w:pStyle w:val="MyBody"/>
              <w:numPr>
                <w:ilvl w:val="0"/>
                <w:numId w:val="16"/>
              </w:numPr>
            </w:pPr>
            <w:r>
              <w:rPr>
                <w:rFonts w:hint="eastAsia"/>
              </w:rPr>
              <w:t>完成并上传一个</w:t>
            </w:r>
            <w:r>
              <w:rPr>
                <w:rFonts w:hint="eastAsia"/>
              </w:rPr>
              <w:t>PayPal</w:t>
            </w:r>
            <w:r>
              <w:rPr>
                <w:rFonts w:hint="eastAsia"/>
              </w:rPr>
              <w:t>支付，并上传代码</w:t>
            </w:r>
          </w:p>
          <w:p w14:paraId="59DA59E3" w14:textId="77777777" w:rsidR="005B25C1" w:rsidRDefault="005B25C1" w:rsidP="005B25C1">
            <w:pPr>
              <w:pStyle w:val="MyBody"/>
              <w:numPr>
                <w:ilvl w:val="0"/>
                <w:numId w:val="16"/>
              </w:numPr>
            </w:pP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xindom</w:t>
            </w:r>
            <w:proofErr w:type="spellEnd"/>
            <w:r>
              <w:rPr>
                <w:rFonts w:hint="eastAsia"/>
              </w:rPr>
              <w:t>数据后台连接，获得支付页的参数，并显示用户可以交互的支付页</w:t>
            </w:r>
          </w:p>
          <w:p w14:paraId="2EB60A1D" w14:textId="77777777" w:rsidR="005B25C1" w:rsidRDefault="005B25C1" w:rsidP="005B25C1">
            <w:pPr>
              <w:pStyle w:val="MyBody"/>
              <w:numPr>
                <w:ilvl w:val="0"/>
                <w:numId w:val="16"/>
              </w:numPr>
            </w:pPr>
            <w:r>
              <w:rPr>
                <w:rFonts w:hint="eastAsia"/>
              </w:rPr>
              <w:t>完成支付并告知数据后台。</w:t>
            </w:r>
          </w:p>
          <w:p w14:paraId="04AC08D9" w14:textId="77777777" w:rsidR="005B25C1" w:rsidRDefault="005B25C1" w:rsidP="005B25C1">
            <w:pPr>
              <w:pStyle w:val="MyBody"/>
            </w:pPr>
          </w:p>
          <w:p w14:paraId="0C1F9D74" w14:textId="77777777" w:rsidR="005B25C1" w:rsidRDefault="005B25C1" w:rsidP="005B25C1">
            <w:pPr>
              <w:pStyle w:val="MyBody"/>
            </w:pPr>
            <w:r>
              <w:rPr>
                <w:rFonts w:hint="eastAsia"/>
              </w:rPr>
              <w:t>下一个阶段的分账管理必须在微信上，待此项目完成后</w:t>
            </w:r>
            <w:r w:rsidR="00123FE5">
              <w:rPr>
                <w:rFonts w:hint="eastAsia"/>
              </w:rPr>
              <w:t>另行设置。</w:t>
            </w:r>
          </w:p>
          <w:p w14:paraId="03087B51" w14:textId="602BD1E1" w:rsidR="007431E8" w:rsidRDefault="007431E8" w:rsidP="005B25C1">
            <w:pPr>
              <w:pStyle w:val="MyBody"/>
            </w:pPr>
          </w:p>
        </w:tc>
        <w:tc>
          <w:tcPr>
            <w:tcW w:w="3050" w:type="dxa"/>
          </w:tcPr>
          <w:p w14:paraId="776F8D9E" w14:textId="77777777" w:rsidR="00661BF5" w:rsidRDefault="00661BF5" w:rsidP="005B25C1">
            <w:pPr>
              <w:pStyle w:val="MyBody"/>
            </w:pPr>
          </w:p>
        </w:tc>
      </w:tr>
      <w:tr w:rsidR="00661BF5" w14:paraId="318A056A" w14:textId="77777777">
        <w:tc>
          <w:tcPr>
            <w:tcW w:w="546" w:type="dxa"/>
          </w:tcPr>
          <w:p w14:paraId="3E601F6D" w14:textId="77777777" w:rsidR="00661BF5" w:rsidRDefault="00EA6802" w:rsidP="005B25C1">
            <w:pPr>
              <w:pStyle w:val="MyBody"/>
            </w:pPr>
            <w:r>
              <w:t>3</w:t>
            </w:r>
            <w:r>
              <w:rPr>
                <w:rFonts w:hint="eastAsia"/>
              </w:rPr>
              <w:t>.</w:t>
            </w:r>
          </w:p>
        </w:tc>
        <w:tc>
          <w:tcPr>
            <w:tcW w:w="6610" w:type="dxa"/>
          </w:tcPr>
          <w:p w14:paraId="08A26195" w14:textId="63E19819" w:rsidR="00661BF5" w:rsidRDefault="007431E8" w:rsidP="005B25C1">
            <w:pPr>
              <w:pStyle w:val="MyBody"/>
            </w:pPr>
            <w:r>
              <w:rPr>
                <w:rFonts w:hint="eastAsia"/>
              </w:rPr>
              <w:t>任务描述以美国时间日期为准。</w:t>
            </w:r>
          </w:p>
        </w:tc>
        <w:tc>
          <w:tcPr>
            <w:tcW w:w="3050" w:type="dxa"/>
          </w:tcPr>
          <w:p w14:paraId="58864175" w14:textId="77777777" w:rsidR="00661BF5" w:rsidRDefault="00661BF5" w:rsidP="005B25C1">
            <w:pPr>
              <w:pStyle w:val="MyBody"/>
            </w:pPr>
          </w:p>
        </w:tc>
      </w:tr>
      <w:tr w:rsidR="00661BF5" w14:paraId="079E526F" w14:textId="77777777">
        <w:tc>
          <w:tcPr>
            <w:tcW w:w="546" w:type="dxa"/>
          </w:tcPr>
          <w:p w14:paraId="16FE7A2B" w14:textId="77777777" w:rsidR="00661BF5" w:rsidRDefault="00EA6802" w:rsidP="005B25C1">
            <w:pPr>
              <w:pStyle w:val="MyBody"/>
            </w:pPr>
            <w:r>
              <w:t>4</w:t>
            </w:r>
            <w:r>
              <w:rPr>
                <w:rFonts w:hint="eastAsia"/>
              </w:rPr>
              <w:t>.</w:t>
            </w:r>
          </w:p>
        </w:tc>
        <w:tc>
          <w:tcPr>
            <w:tcW w:w="6610" w:type="dxa"/>
          </w:tcPr>
          <w:p w14:paraId="3BA1821D" w14:textId="77777777" w:rsidR="00661BF5" w:rsidRDefault="00661BF5" w:rsidP="005B25C1">
            <w:pPr>
              <w:pStyle w:val="MyBody"/>
            </w:pPr>
          </w:p>
        </w:tc>
        <w:tc>
          <w:tcPr>
            <w:tcW w:w="3050" w:type="dxa"/>
          </w:tcPr>
          <w:p w14:paraId="3E0958BE" w14:textId="77777777" w:rsidR="00661BF5" w:rsidRDefault="00661BF5" w:rsidP="005B25C1">
            <w:pPr>
              <w:pStyle w:val="MyBody"/>
            </w:pPr>
          </w:p>
        </w:tc>
      </w:tr>
      <w:tr w:rsidR="00661BF5" w14:paraId="28435065" w14:textId="77777777">
        <w:tc>
          <w:tcPr>
            <w:tcW w:w="546" w:type="dxa"/>
          </w:tcPr>
          <w:p w14:paraId="5FCD24E5" w14:textId="77777777" w:rsidR="00661BF5" w:rsidRDefault="00EA6802" w:rsidP="005B25C1">
            <w:pPr>
              <w:pStyle w:val="MyBody"/>
            </w:pPr>
            <w:r>
              <w:t>5.</w:t>
            </w:r>
          </w:p>
        </w:tc>
        <w:tc>
          <w:tcPr>
            <w:tcW w:w="6610" w:type="dxa"/>
          </w:tcPr>
          <w:p w14:paraId="5C0D4459" w14:textId="77777777" w:rsidR="00661BF5" w:rsidRDefault="00661BF5" w:rsidP="005B25C1">
            <w:pPr>
              <w:pStyle w:val="MyBody"/>
            </w:pPr>
          </w:p>
        </w:tc>
        <w:tc>
          <w:tcPr>
            <w:tcW w:w="3050" w:type="dxa"/>
          </w:tcPr>
          <w:p w14:paraId="0403FE66" w14:textId="77777777" w:rsidR="00661BF5" w:rsidRDefault="00661BF5" w:rsidP="005B25C1">
            <w:pPr>
              <w:pStyle w:val="MyBody"/>
            </w:pPr>
          </w:p>
        </w:tc>
      </w:tr>
      <w:tr w:rsidR="00661BF5" w14:paraId="2E3DFAFF" w14:textId="77777777">
        <w:tc>
          <w:tcPr>
            <w:tcW w:w="546" w:type="dxa"/>
          </w:tcPr>
          <w:p w14:paraId="396FF527" w14:textId="77777777" w:rsidR="00661BF5" w:rsidRDefault="00EA6802" w:rsidP="005B25C1">
            <w:pPr>
              <w:pStyle w:val="MyBody"/>
            </w:pPr>
            <w:r>
              <w:t>6.</w:t>
            </w:r>
          </w:p>
        </w:tc>
        <w:tc>
          <w:tcPr>
            <w:tcW w:w="6610" w:type="dxa"/>
          </w:tcPr>
          <w:p w14:paraId="171CB76E" w14:textId="77777777" w:rsidR="00661BF5" w:rsidRDefault="00661BF5" w:rsidP="005B25C1">
            <w:pPr>
              <w:pStyle w:val="MyBody"/>
            </w:pPr>
          </w:p>
        </w:tc>
        <w:tc>
          <w:tcPr>
            <w:tcW w:w="3050" w:type="dxa"/>
          </w:tcPr>
          <w:p w14:paraId="43B5BDC5" w14:textId="77777777" w:rsidR="00661BF5" w:rsidRDefault="00661BF5" w:rsidP="005B25C1">
            <w:pPr>
              <w:pStyle w:val="MyBody"/>
            </w:pPr>
          </w:p>
        </w:tc>
      </w:tr>
      <w:tr w:rsidR="00661BF5" w14:paraId="34E46C8E" w14:textId="77777777">
        <w:tc>
          <w:tcPr>
            <w:tcW w:w="546" w:type="dxa"/>
          </w:tcPr>
          <w:p w14:paraId="1AD2C69B" w14:textId="77777777" w:rsidR="00661BF5" w:rsidRDefault="00EA6802" w:rsidP="005B25C1">
            <w:pPr>
              <w:pStyle w:val="MyBody"/>
            </w:pPr>
            <w:r>
              <w:t>7.</w:t>
            </w:r>
          </w:p>
        </w:tc>
        <w:tc>
          <w:tcPr>
            <w:tcW w:w="6610" w:type="dxa"/>
          </w:tcPr>
          <w:p w14:paraId="2319E41A" w14:textId="77777777" w:rsidR="00661BF5" w:rsidRDefault="00661BF5" w:rsidP="005B25C1">
            <w:pPr>
              <w:pStyle w:val="MyBody"/>
            </w:pPr>
          </w:p>
        </w:tc>
        <w:tc>
          <w:tcPr>
            <w:tcW w:w="3050" w:type="dxa"/>
          </w:tcPr>
          <w:p w14:paraId="33509156" w14:textId="77777777" w:rsidR="00661BF5" w:rsidRDefault="00661BF5" w:rsidP="005B25C1">
            <w:pPr>
              <w:pStyle w:val="MyBody"/>
            </w:pPr>
          </w:p>
        </w:tc>
      </w:tr>
      <w:tr w:rsidR="00661BF5" w14:paraId="55592005" w14:textId="77777777">
        <w:tc>
          <w:tcPr>
            <w:tcW w:w="546" w:type="dxa"/>
          </w:tcPr>
          <w:p w14:paraId="3A255509" w14:textId="77777777" w:rsidR="00661BF5" w:rsidRDefault="00EA6802" w:rsidP="005B25C1">
            <w:pPr>
              <w:pStyle w:val="MyBody"/>
            </w:pPr>
            <w:r>
              <w:t>8.</w:t>
            </w:r>
          </w:p>
        </w:tc>
        <w:tc>
          <w:tcPr>
            <w:tcW w:w="6610" w:type="dxa"/>
          </w:tcPr>
          <w:p w14:paraId="453BFEC1" w14:textId="77777777" w:rsidR="00661BF5" w:rsidRDefault="00661BF5" w:rsidP="005B25C1">
            <w:pPr>
              <w:pStyle w:val="MyBody"/>
            </w:pPr>
          </w:p>
        </w:tc>
        <w:tc>
          <w:tcPr>
            <w:tcW w:w="3050" w:type="dxa"/>
          </w:tcPr>
          <w:p w14:paraId="29A90CB4" w14:textId="77777777" w:rsidR="00661BF5" w:rsidRDefault="00661BF5" w:rsidP="005B25C1">
            <w:pPr>
              <w:pStyle w:val="MyBody"/>
            </w:pPr>
          </w:p>
        </w:tc>
      </w:tr>
    </w:tbl>
    <w:p w14:paraId="572E365C" w14:textId="77777777" w:rsidR="00661BF5" w:rsidRDefault="00661BF5" w:rsidP="005B25C1">
      <w:pPr>
        <w:pStyle w:val="MyBody"/>
      </w:pPr>
    </w:p>
    <w:p w14:paraId="22E83965" w14:textId="77777777" w:rsidR="00661BF5" w:rsidRDefault="00804792">
      <w:pPr>
        <w:pStyle w:val="1"/>
        <w:rPr>
          <w:lang w:eastAsia="zh-CN"/>
        </w:rPr>
      </w:pPr>
      <w:r>
        <w:rPr>
          <w:rFonts w:hint="eastAsia"/>
          <w:lang w:eastAsia="zh-CN"/>
        </w:rPr>
        <w:t>任务安排</w:t>
      </w: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6"/>
        <w:gridCol w:w="6571"/>
        <w:gridCol w:w="850"/>
        <w:gridCol w:w="1134"/>
        <w:gridCol w:w="1134"/>
      </w:tblGrid>
      <w:tr w:rsidR="00D5615B" w14:paraId="538569D3" w14:textId="77777777" w:rsidTr="00D5615B">
        <w:tc>
          <w:tcPr>
            <w:tcW w:w="546" w:type="dxa"/>
            <w:shd w:val="clear" w:color="auto" w:fill="D9D9D9"/>
            <w:vAlign w:val="center"/>
          </w:tcPr>
          <w:p w14:paraId="41EEA697" w14:textId="77777777" w:rsidR="00D5615B" w:rsidRDefault="00D5615B" w:rsidP="005B25C1">
            <w:pPr>
              <w:pStyle w:val="MyBody"/>
            </w:pPr>
            <w:r>
              <w:rPr>
                <w:rFonts w:hint="eastAsia"/>
              </w:rPr>
              <w:t>编号</w:t>
            </w:r>
          </w:p>
        </w:tc>
        <w:tc>
          <w:tcPr>
            <w:tcW w:w="6571" w:type="dxa"/>
            <w:shd w:val="clear" w:color="auto" w:fill="D9D9D9"/>
            <w:vAlign w:val="center"/>
          </w:tcPr>
          <w:p w14:paraId="7B79D2F5" w14:textId="77777777" w:rsidR="00D5615B" w:rsidRDefault="00D5615B" w:rsidP="005B25C1">
            <w:pPr>
              <w:pStyle w:val="MyBody"/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850" w:type="dxa"/>
            <w:shd w:val="clear" w:color="auto" w:fill="D9D9D9"/>
            <w:vAlign w:val="center"/>
          </w:tcPr>
          <w:p w14:paraId="0B9EF49F" w14:textId="77777777" w:rsidR="00D5615B" w:rsidRDefault="00D5615B" w:rsidP="005B25C1">
            <w:pPr>
              <w:pStyle w:val="MyBody"/>
            </w:pPr>
            <w:r>
              <w:rPr>
                <w:rFonts w:hint="eastAsia"/>
              </w:rPr>
              <w:t>执行</w:t>
            </w:r>
          </w:p>
          <w:p w14:paraId="6C1B35BA" w14:textId="77777777" w:rsidR="00D5615B" w:rsidRDefault="00D5615B" w:rsidP="005B25C1">
            <w:pPr>
              <w:pStyle w:val="MyBody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6AE902B9" w14:textId="77777777" w:rsidR="00D5615B" w:rsidRDefault="00D5615B" w:rsidP="005B25C1">
            <w:pPr>
              <w:pStyle w:val="MyBody"/>
            </w:pPr>
            <w:r>
              <w:rPr>
                <w:rFonts w:hint="eastAsia"/>
              </w:rPr>
              <w:t>要求</w:t>
            </w:r>
          </w:p>
          <w:p w14:paraId="081A719D" w14:textId="77777777" w:rsidR="00D5615B" w:rsidRDefault="00D5615B" w:rsidP="005B25C1">
            <w:pPr>
              <w:pStyle w:val="MyBody"/>
            </w:pPr>
            <w:r>
              <w:rPr>
                <w:rFonts w:hint="eastAsia"/>
              </w:rPr>
              <w:t>完成日期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798557FE" w14:textId="77777777" w:rsidR="00D5615B" w:rsidRDefault="00D5615B" w:rsidP="005B25C1">
            <w:pPr>
              <w:pStyle w:val="MyBody"/>
            </w:pPr>
            <w:r>
              <w:rPr>
                <w:rFonts w:hint="eastAsia"/>
              </w:rPr>
              <w:t>实际</w:t>
            </w:r>
          </w:p>
          <w:p w14:paraId="0B8DA1D0" w14:textId="77777777" w:rsidR="00D5615B" w:rsidRDefault="00D5615B" w:rsidP="005B25C1">
            <w:pPr>
              <w:pStyle w:val="MyBody"/>
            </w:pPr>
            <w:r>
              <w:rPr>
                <w:rFonts w:hint="eastAsia"/>
              </w:rPr>
              <w:t>完成日期</w:t>
            </w:r>
          </w:p>
        </w:tc>
      </w:tr>
      <w:tr w:rsidR="008B76E2" w14:paraId="6EBD41A4" w14:textId="77777777" w:rsidTr="00BC6B11">
        <w:tc>
          <w:tcPr>
            <w:tcW w:w="546" w:type="dxa"/>
          </w:tcPr>
          <w:p w14:paraId="4039A582" w14:textId="77777777" w:rsidR="008B76E2" w:rsidRDefault="008B76E2" w:rsidP="008B76E2">
            <w:pPr>
              <w:pStyle w:val="MyBody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6571" w:type="dxa"/>
          </w:tcPr>
          <w:p w14:paraId="7E8F4E9B" w14:textId="1D0268F0" w:rsidR="008B76E2" w:rsidRDefault="008B76E2" w:rsidP="008B76E2">
            <w:pPr>
              <w:pStyle w:val="MyBody"/>
            </w:pPr>
            <w:r>
              <w:rPr>
                <w:rFonts w:hint="eastAsia"/>
              </w:rPr>
              <w:t>获得寇</w:t>
            </w:r>
            <w:proofErr w:type="gramStart"/>
            <w:r>
              <w:rPr>
                <w:rFonts w:hint="eastAsia"/>
              </w:rPr>
              <w:t>茜</w:t>
            </w:r>
            <w:proofErr w:type="gramEnd"/>
            <w:r>
              <w:rPr>
                <w:rFonts w:hint="eastAsia"/>
              </w:rPr>
              <w:t>帮助安装</w:t>
            </w:r>
            <w:proofErr w:type="spellStart"/>
            <w:r>
              <w:rPr>
                <w:rFonts w:hint="eastAsia"/>
              </w:rPr>
              <w:t>TortoiseGit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Postman</w:t>
            </w:r>
          </w:p>
        </w:tc>
        <w:tc>
          <w:tcPr>
            <w:tcW w:w="850" w:type="dxa"/>
          </w:tcPr>
          <w:p w14:paraId="5AC77D1A" w14:textId="410F204A" w:rsidR="008B76E2" w:rsidRDefault="008B76E2" w:rsidP="008B76E2">
            <w:pPr>
              <w:pStyle w:val="MyBody"/>
            </w:pPr>
            <w:r>
              <w:rPr>
                <w:rFonts w:hint="eastAsia"/>
              </w:rPr>
              <w:t>小虎</w:t>
            </w:r>
          </w:p>
        </w:tc>
        <w:tc>
          <w:tcPr>
            <w:tcW w:w="1134" w:type="dxa"/>
            <w:vAlign w:val="center"/>
          </w:tcPr>
          <w:p w14:paraId="321744C2" w14:textId="7C569643" w:rsidR="008B76E2" w:rsidRDefault="008B76E2" w:rsidP="008B76E2">
            <w:pPr>
              <w:pStyle w:val="MyBody"/>
            </w:pPr>
            <w:r>
              <w:t>5</w:t>
            </w:r>
            <w:r>
              <w:rPr>
                <w:rFonts w:hint="eastAsia"/>
              </w:rPr>
              <w:t>/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2020</w:t>
            </w:r>
          </w:p>
        </w:tc>
        <w:tc>
          <w:tcPr>
            <w:tcW w:w="1134" w:type="dxa"/>
          </w:tcPr>
          <w:p w14:paraId="41B5990C" w14:textId="77777777" w:rsidR="008B76E2" w:rsidRDefault="008B76E2" w:rsidP="008B76E2">
            <w:pPr>
              <w:pStyle w:val="MyBody"/>
            </w:pPr>
          </w:p>
        </w:tc>
      </w:tr>
      <w:tr w:rsidR="008B76E2" w14:paraId="7E2B1DB5" w14:textId="77777777" w:rsidTr="00BA43A3">
        <w:tc>
          <w:tcPr>
            <w:tcW w:w="546" w:type="dxa"/>
          </w:tcPr>
          <w:p w14:paraId="6D8C1A13" w14:textId="77777777" w:rsidR="008B76E2" w:rsidRDefault="008B76E2" w:rsidP="008B76E2">
            <w:pPr>
              <w:pStyle w:val="MyBody"/>
            </w:pPr>
            <w:r>
              <w:t>2</w:t>
            </w:r>
            <w:r>
              <w:rPr>
                <w:rFonts w:hint="eastAsia"/>
              </w:rPr>
              <w:t>.</w:t>
            </w:r>
          </w:p>
        </w:tc>
        <w:tc>
          <w:tcPr>
            <w:tcW w:w="6571" w:type="dxa"/>
          </w:tcPr>
          <w:p w14:paraId="32D14184" w14:textId="75E4CC5D" w:rsidR="008B76E2" w:rsidRDefault="008B76E2" w:rsidP="008B76E2">
            <w:pPr>
              <w:pStyle w:val="MyBody"/>
            </w:pPr>
            <w:r>
              <w:rPr>
                <w:rFonts w:hint="eastAsia"/>
              </w:rPr>
              <w:t>小虎将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的账号发给李小锋</w:t>
            </w:r>
          </w:p>
        </w:tc>
        <w:tc>
          <w:tcPr>
            <w:tcW w:w="850" w:type="dxa"/>
          </w:tcPr>
          <w:p w14:paraId="20CB2D1C" w14:textId="6581052B" w:rsidR="008B76E2" w:rsidRDefault="008B76E2" w:rsidP="008B76E2">
            <w:pPr>
              <w:pStyle w:val="MyBody"/>
            </w:pPr>
            <w:r>
              <w:rPr>
                <w:rFonts w:hint="eastAsia"/>
              </w:rPr>
              <w:t>小虎</w:t>
            </w:r>
          </w:p>
        </w:tc>
        <w:tc>
          <w:tcPr>
            <w:tcW w:w="1134" w:type="dxa"/>
            <w:vAlign w:val="center"/>
          </w:tcPr>
          <w:p w14:paraId="2D8E61F1" w14:textId="21B0265A" w:rsidR="008B76E2" w:rsidRDefault="008B76E2" w:rsidP="008B76E2">
            <w:pPr>
              <w:pStyle w:val="MyBody"/>
            </w:pPr>
            <w:r>
              <w:t>5</w:t>
            </w:r>
            <w:r>
              <w:rPr>
                <w:rFonts w:hint="eastAsia"/>
              </w:rPr>
              <w:t>/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2020</w:t>
            </w:r>
          </w:p>
        </w:tc>
        <w:tc>
          <w:tcPr>
            <w:tcW w:w="1134" w:type="dxa"/>
          </w:tcPr>
          <w:p w14:paraId="4A501B10" w14:textId="77777777" w:rsidR="008B76E2" w:rsidRDefault="008B76E2" w:rsidP="008B76E2">
            <w:pPr>
              <w:pStyle w:val="MyBody"/>
            </w:pPr>
          </w:p>
        </w:tc>
      </w:tr>
      <w:tr w:rsidR="008B76E2" w14:paraId="312D909F" w14:textId="77777777" w:rsidTr="00D5615B">
        <w:tc>
          <w:tcPr>
            <w:tcW w:w="546" w:type="dxa"/>
          </w:tcPr>
          <w:p w14:paraId="571FB458" w14:textId="77777777" w:rsidR="008B76E2" w:rsidRDefault="008B76E2" w:rsidP="008B76E2">
            <w:pPr>
              <w:pStyle w:val="MyBody"/>
            </w:pPr>
            <w:r>
              <w:t>3</w:t>
            </w:r>
            <w:r>
              <w:rPr>
                <w:rFonts w:hint="eastAsia"/>
              </w:rPr>
              <w:t>.</w:t>
            </w:r>
          </w:p>
        </w:tc>
        <w:tc>
          <w:tcPr>
            <w:tcW w:w="6571" w:type="dxa"/>
          </w:tcPr>
          <w:p w14:paraId="76567D17" w14:textId="7DBC1B77" w:rsidR="008B76E2" w:rsidRDefault="008B76E2" w:rsidP="008B76E2">
            <w:pPr>
              <w:pStyle w:val="MyBody"/>
            </w:pPr>
            <w:r>
              <w:rPr>
                <w:rFonts w:hint="eastAsia"/>
              </w:rPr>
              <w:t>李小</w:t>
            </w:r>
            <w:proofErr w:type="gramStart"/>
            <w:r>
              <w:rPr>
                <w:rFonts w:hint="eastAsia"/>
              </w:rPr>
              <w:t>锋设置</w:t>
            </w:r>
            <w:proofErr w:type="spellStart"/>
            <w:proofErr w:type="gramEnd"/>
            <w:r>
              <w:rPr>
                <w:rFonts w:hint="eastAsia"/>
              </w:rPr>
              <w:t>github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项目并给与小虎权限</w:t>
            </w:r>
          </w:p>
        </w:tc>
        <w:tc>
          <w:tcPr>
            <w:tcW w:w="850" w:type="dxa"/>
          </w:tcPr>
          <w:p w14:paraId="6F09D57C" w14:textId="34769D17" w:rsidR="008B76E2" w:rsidRDefault="008B76E2" w:rsidP="008B76E2">
            <w:pPr>
              <w:pStyle w:val="MyBody"/>
            </w:pPr>
            <w:r>
              <w:rPr>
                <w:rFonts w:hint="eastAsia"/>
              </w:rPr>
              <w:t>李小锋</w:t>
            </w:r>
          </w:p>
        </w:tc>
        <w:tc>
          <w:tcPr>
            <w:tcW w:w="1134" w:type="dxa"/>
          </w:tcPr>
          <w:p w14:paraId="674FF93F" w14:textId="457554BF" w:rsidR="008B76E2" w:rsidRDefault="008B76E2" w:rsidP="008B76E2">
            <w:pPr>
              <w:pStyle w:val="MyBody"/>
            </w:pPr>
            <w:r>
              <w:t>5</w:t>
            </w:r>
            <w:r>
              <w:rPr>
                <w:rFonts w:hint="eastAsia"/>
              </w:rPr>
              <w:t>/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2020</w:t>
            </w:r>
          </w:p>
        </w:tc>
        <w:tc>
          <w:tcPr>
            <w:tcW w:w="1134" w:type="dxa"/>
          </w:tcPr>
          <w:p w14:paraId="0219C1D4" w14:textId="77777777" w:rsidR="008B76E2" w:rsidRDefault="008B76E2" w:rsidP="008B76E2">
            <w:pPr>
              <w:pStyle w:val="MyBody"/>
            </w:pPr>
          </w:p>
        </w:tc>
      </w:tr>
      <w:tr w:rsidR="008B76E2" w14:paraId="47D07DCB" w14:textId="77777777" w:rsidTr="00D5615B">
        <w:tc>
          <w:tcPr>
            <w:tcW w:w="546" w:type="dxa"/>
          </w:tcPr>
          <w:p w14:paraId="3C11FCDB" w14:textId="77777777" w:rsidR="008B76E2" w:rsidRDefault="008B76E2" w:rsidP="008B76E2">
            <w:pPr>
              <w:pStyle w:val="MyBody"/>
            </w:pPr>
            <w:r>
              <w:lastRenderedPageBreak/>
              <w:t>4</w:t>
            </w:r>
            <w:r>
              <w:rPr>
                <w:rFonts w:hint="eastAsia"/>
              </w:rPr>
              <w:t>.</w:t>
            </w:r>
          </w:p>
        </w:tc>
        <w:tc>
          <w:tcPr>
            <w:tcW w:w="6571" w:type="dxa"/>
          </w:tcPr>
          <w:p w14:paraId="191E26EB" w14:textId="4140F19D" w:rsidR="008B76E2" w:rsidRDefault="008B76E2" w:rsidP="008B76E2">
            <w:pPr>
              <w:pStyle w:val="MyBody"/>
            </w:pPr>
            <w:r>
              <w:rPr>
                <w:rFonts w:hint="eastAsia"/>
              </w:rPr>
              <w:t>李小锋给出小虎一个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简的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使用方法文件</w:t>
            </w:r>
          </w:p>
        </w:tc>
        <w:tc>
          <w:tcPr>
            <w:tcW w:w="850" w:type="dxa"/>
          </w:tcPr>
          <w:p w14:paraId="34C7B22E" w14:textId="7381DFC9" w:rsidR="008B76E2" w:rsidRDefault="008B76E2" w:rsidP="008B76E2">
            <w:pPr>
              <w:pStyle w:val="MyBody"/>
            </w:pPr>
            <w:r>
              <w:rPr>
                <w:rFonts w:hint="eastAsia"/>
              </w:rPr>
              <w:t>李小锋</w:t>
            </w:r>
          </w:p>
        </w:tc>
        <w:tc>
          <w:tcPr>
            <w:tcW w:w="1134" w:type="dxa"/>
          </w:tcPr>
          <w:p w14:paraId="6C0B5A03" w14:textId="5873145C" w:rsidR="008B76E2" w:rsidRDefault="008B76E2" w:rsidP="008B76E2">
            <w:pPr>
              <w:pStyle w:val="MyBody"/>
            </w:pPr>
            <w:r>
              <w:t>5</w:t>
            </w:r>
            <w:r>
              <w:rPr>
                <w:rFonts w:hint="eastAsia"/>
              </w:rPr>
              <w:t>/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2020</w:t>
            </w:r>
          </w:p>
        </w:tc>
        <w:tc>
          <w:tcPr>
            <w:tcW w:w="1134" w:type="dxa"/>
          </w:tcPr>
          <w:p w14:paraId="0A8913FD" w14:textId="77777777" w:rsidR="008B76E2" w:rsidRDefault="008B76E2" w:rsidP="008B76E2">
            <w:pPr>
              <w:pStyle w:val="MyBody"/>
            </w:pPr>
          </w:p>
        </w:tc>
      </w:tr>
      <w:tr w:rsidR="008B76E2" w14:paraId="770D5851" w14:textId="77777777" w:rsidTr="00D5615B">
        <w:tc>
          <w:tcPr>
            <w:tcW w:w="546" w:type="dxa"/>
          </w:tcPr>
          <w:p w14:paraId="2476A705" w14:textId="77777777" w:rsidR="008B76E2" w:rsidRDefault="008B76E2" w:rsidP="008B76E2">
            <w:pPr>
              <w:pStyle w:val="MyBody"/>
            </w:pPr>
            <w:r>
              <w:t>5.</w:t>
            </w:r>
          </w:p>
        </w:tc>
        <w:tc>
          <w:tcPr>
            <w:tcW w:w="6571" w:type="dxa"/>
          </w:tcPr>
          <w:p w14:paraId="76F22F39" w14:textId="51E0EE74" w:rsidR="008B76E2" w:rsidRDefault="008B76E2" w:rsidP="008B76E2">
            <w:pPr>
              <w:pStyle w:val="MyBody"/>
            </w:pPr>
            <w:r>
              <w:rPr>
                <w:rFonts w:hint="eastAsia"/>
              </w:rPr>
              <w:t>李小锋给出小虎一个本地</w:t>
            </w:r>
            <w:r>
              <w:rPr>
                <w:rFonts w:hint="eastAsia"/>
              </w:rPr>
              <w:t>webserver</w:t>
            </w:r>
            <w:r>
              <w:rPr>
                <w:rFonts w:hint="eastAsia"/>
              </w:rPr>
              <w:t>的启动方案</w:t>
            </w:r>
          </w:p>
        </w:tc>
        <w:tc>
          <w:tcPr>
            <w:tcW w:w="850" w:type="dxa"/>
          </w:tcPr>
          <w:p w14:paraId="440A97B1" w14:textId="3D28BA99" w:rsidR="008B76E2" w:rsidRDefault="008B76E2" w:rsidP="008B76E2">
            <w:pPr>
              <w:pStyle w:val="MyBody"/>
            </w:pPr>
            <w:r>
              <w:rPr>
                <w:rFonts w:hint="eastAsia"/>
              </w:rPr>
              <w:t>李小锋</w:t>
            </w:r>
          </w:p>
        </w:tc>
        <w:tc>
          <w:tcPr>
            <w:tcW w:w="1134" w:type="dxa"/>
          </w:tcPr>
          <w:p w14:paraId="656A300C" w14:textId="5E8B4CFB" w:rsidR="008B76E2" w:rsidRDefault="008B76E2" w:rsidP="008B76E2">
            <w:pPr>
              <w:pStyle w:val="MyBody"/>
            </w:pPr>
            <w:r>
              <w:t>5</w:t>
            </w:r>
            <w:r>
              <w:rPr>
                <w:rFonts w:hint="eastAsia"/>
              </w:rPr>
              <w:t>/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2020</w:t>
            </w:r>
          </w:p>
        </w:tc>
        <w:tc>
          <w:tcPr>
            <w:tcW w:w="1134" w:type="dxa"/>
          </w:tcPr>
          <w:p w14:paraId="35C238E4" w14:textId="77777777" w:rsidR="008B76E2" w:rsidRDefault="008B76E2" w:rsidP="008B76E2">
            <w:pPr>
              <w:pStyle w:val="MyBody"/>
            </w:pPr>
          </w:p>
        </w:tc>
      </w:tr>
      <w:tr w:rsidR="008B76E2" w14:paraId="2D8F7BFD" w14:textId="77777777" w:rsidTr="00D5615B">
        <w:tc>
          <w:tcPr>
            <w:tcW w:w="546" w:type="dxa"/>
          </w:tcPr>
          <w:p w14:paraId="5602254B" w14:textId="77777777" w:rsidR="008B76E2" w:rsidRDefault="008B76E2" w:rsidP="008B76E2">
            <w:pPr>
              <w:pStyle w:val="MyBody"/>
            </w:pPr>
            <w:r>
              <w:t>6.</w:t>
            </w:r>
          </w:p>
        </w:tc>
        <w:tc>
          <w:tcPr>
            <w:tcW w:w="6571" w:type="dxa"/>
          </w:tcPr>
          <w:p w14:paraId="2B5D907B" w14:textId="21152B60" w:rsidR="008B76E2" w:rsidRDefault="008B76E2" w:rsidP="008B76E2">
            <w:pPr>
              <w:pStyle w:val="MyBody"/>
            </w:pPr>
            <w:r>
              <w:rPr>
                <w:rFonts w:hint="eastAsia"/>
              </w:rPr>
              <w:t>小虎在本地完成</w:t>
            </w:r>
            <w:r>
              <w:rPr>
                <w:rFonts w:hint="eastAsia"/>
              </w:rPr>
              <w:t>PayPal</w:t>
            </w:r>
            <w:r>
              <w:rPr>
                <w:rFonts w:hint="eastAsia"/>
              </w:rPr>
              <w:t>支付一笔账目的过程，并将代码上传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</w:p>
        </w:tc>
        <w:tc>
          <w:tcPr>
            <w:tcW w:w="850" w:type="dxa"/>
          </w:tcPr>
          <w:p w14:paraId="3F7C772E" w14:textId="442DD4D2" w:rsidR="008B76E2" w:rsidRDefault="008B76E2" w:rsidP="008B76E2">
            <w:pPr>
              <w:pStyle w:val="MyBody"/>
            </w:pPr>
            <w:r>
              <w:rPr>
                <w:rFonts w:hint="eastAsia"/>
              </w:rPr>
              <w:t>小虎</w:t>
            </w:r>
          </w:p>
        </w:tc>
        <w:tc>
          <w:tcPr>
            <w:tcW w:w="1134" w:type="dxa"/>
          </w:tcPr>
          <w:p w14:paraId="24F4F7E7" w14:textId="2D4A590D" w:rsidR="008B76E2" w:rsidRDefault="008B76E2" w:rsidP="008B76E2">
            <w:pPr>
              <w:pStyle w:val="MyBody"/>
            </w:pPr>
            <w:r>
              <w:t>7</w:t>
            </w:r>
            <w:r>
              <w:rPr>
                <w:rFonts w:hint="eastAsia"/>
              </w:rPr>
              <w:t>/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2020</w:t>
            </w:r>
          </w:p>
        </w:tc>
        <w:tc>
          <w:tcPr>
            <w:tcW w:w="1134" w:type="dxa"/>
          </w:tcPr>
          <w:p w14:paraId="64D72ABD" w14:textId="77777777" w:rsidR="008B76E2" w:rsidRDefault="008B76E2" w:rsidP="008B76E2">
            <w:pPr>
              <w:pStyle w:val="MyBody"/>
            </w:pPr>
          </w:p>
        </w:tc>
      </w:tr>
      <w:tr w:rsidR="008B76E2" w14:paraId="0D46A8A5" w14:textId="77777777" w:rsidTr="00D5615B">
        <w:tc>
          <w:tcPr>
            <w:tcW w:w="546" w:type="dxa"/>
          </w:tcPr>
          <w:p w14:paraId="74945EE4" w14:textId="77777777" w:rsidR="008B76E2" w:rsidRDefault="008B76E2" w:rsidP="008B76E2">
            <w:pPr>
              <w:pStyle w:val="MyBody"/>
            </w:pPr>
            <w:r>
              <w:t>7.</w:t>
            </w:r>
          </w:p>
        </w:tc>
        <w:tc>
          <w:tcPr>
            <w:tcW w:w="6571" w:type="dxa"/>
          </w:tcPr>
          <w:p w14:paraId="7B0943B1" w14:textId="18471C9F" w:rsidR="008B76E2" w:rsidRDefault="008B76E2" w:rsidP="008B76E2">
            <w:pPr>
              <w:pStyle w:val="MyBody"/>
            </w:pPr>
            <w:r>
              <w:rPr>
                <w:rFonts w:hint="eastAsia"/>
              </w:rPr>
              <w:t>寇</w:t>
            </w:r>
            <w:proofErr w:type="gramStart"/>
            <w:r>
              <w:rPr>
                <w:rFonts w:hint="eastAsia"/>
              </w:rPr>
              <w:t>茜</w:t>
            </w:r>
            <w:proofErr w:type="gramEnd"/>
            <w:r>
              <w:rPr>
                <w:rFonts w:hint="eastAsia"/>
              </w:rPr>
              <w:t>做一个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简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页面（</w:t>
            </w:r>
            <w:r>
              <w:rPr>
                <w:rFonts w:hint="eastAsia"/>
              </w:rPr>
              <w:t>welcome-page</w:t>
            </w:r>
            <w:r>
              <w:rPr>
                <w:rFonts w:hint="eastAsia"/>
              </w:rPr>
              <w:t>，支付页，已完成页），并使用</w:t>
            </w:r>
            <w:r>
              <w:rPr>
                <w:rFonts w:hint="eastAsia"/>
              </w:rPr>
              <w:t>test-server</w:t>
            </w:r>
            <w:r>
              <w:rPr>
                <w:rFonts w:hint="eastAsia"/>
              </w:rPr>
              <w:t>跑通。</w:t>
            </w:r>
          </w:p>
        </w:tc>
        <w:tc>
          <w:tcPr>
            <w:tcW w:w="850" w:type="dxa"/>
          </w:tcPr>
          <w:p w14:paraId="2D76C8AD" w14:textId="7B21AB84" w:rsidR="008B76E2" w:rsidRDefault="008B76E2" w:rsidP="008B76E2">
            <w:pPr>
              <w:pStyle w:val="MyBody"/>
            </w:pPr>
            <w:r>
              <w:rPr>
                <w:rFonts w:hint="eastAsia"/>
              </w:rPr>
              <w:t>寇</w:t>
            </w:r>
            <w:proofErr w:type="gramStart"/>
            <w:r>
              <w:rPr>
                <w:rFonts w:hint="eastAsia"/>
              </w:rPr>
              <w:t>茜</w:t>
            </w:r>
            <w:proofErr w:type="gramEnd"/>
          </w:p>
        </w:tc>
        <w:tc>
          <w:tcPr>
            <w:tcW w:w="1134" w:type="dxa"/>
          </w:tcPr>
          <w:p w14:paraId="40FD5390" w14:textId="55BDEA27" w:rsidR="008B76E2" w:rsidRDefault="008B76E2" w:rsidP="008B76E2">
            <w:pPr>
              <w:pStyle w:val="MyBody"/>
            </w:pPr>
            <w:r>
              <w:t>7</w:t>
            </w:r>
            <w:r>
              <w:rPr>
                <w:rFonts w:hint="eastAsia"/>
              </w:rPr>
              <w:t>/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2020</w:t>
            </w:r>
          </w:p>
        </w:tc>
        <w:tc>
          <w:tcPr>
            <w:tcW w:w="1134" w:type="dxa"/>
          </w:tcPr>
          <w:p w14:paraId="517B966D" w14:textId="77777777" w:rsidR="008B76E2" w:rsidRDefault="008B76E2" w:rsidP="008B76E2">
            <w:pPr>
              <w:pStyle w:val="MyBody"/>
            </w:pPr>
          </w:p>
        </w:tc>
      </w:tr>
      <w:tr w:rsidR="008B76E2" w14:paraId="7AA4EE4B" w14:textId="77777777" w:rsidTr="00D5615B">
        <w:tc>
          <w:tcPr>
            <w:tcW w:w="546" w:type="dxa"/>
          </w:tcPr>
          <w:p w14:paraId="6AC07BA2" w14:textId="77777777" w:rsidR="008B76E2" w:rsidRDefault="008B76E2" w:rsidP="008B76E2">
            <w:pPr>
              <w:pStyle w:val="MyBody"/>
            </w:pPr>
            <w:r>
              <w:t>8.</w:t>
            </w:r>
          </w:p>
        </w:tc>
        <w:tc>
          <w:tcPr>
            <w:tcW w:w="6571" w:type="dxa"/>
          </w:tcPr>
          <w:p w14:paraId="7553F0CE" w14:textId="71CCB61A" w:rsidR="008B76E2" w:rsidRDefault="008B76E2" w:rsidP="008B76E2">
            <w:pPr>
              <w:pStyle w:val="MyBody"/>
            </w:pPr>
            <w:r>
              <w:rPr>
                <w:rFonts w:hint="eastAsia"/>
              </w:rPr>
              <w:t>李小锋根据以上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写出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与数据服务器的交互数据文件。</w:t>
            </w:r>
          </w:p>
        </w:tc>
        <w:tc>
          <w:tcPr>
            <w:tcW w:w="850" w:type="dxa"/>
          </w:tcPr>
          <w:p w14:paraId="304A11D0" w14:textId="5572FEC7" w:rsidR="008B76E2" w:rsidRDefault="008B76E2" w:rsidP="008B76E2">
            <w:pPr>
              <w:pStyle w:val="MyBody"/>
            </w:pPr>
            <w:r>
              <w:rPr>
                <w:rFonts w:hint="eastAsia"/>
              </w:rPr>
              <w:t>李小锋</w:t>
            </w:r>
          </w:p>
        </w:tc>
        <w:tc>
          <w:tcPr>
            <w:tcW w:w="1134" w:type="dxa"/>
          </w:tcPr>
          <w:p w14:paraId="249A1F86" w14:textId="37A4F189" w:rsidR="008B76E2" w:rsidRDefault="008B76E2" w:rsidP="008B76E2">
            <w:pPr>
              <w:pStyle w:val="MyBody"/>
            </w:pPr>
            <w:r>
              <w:t>9</w:t>
            </w:r>
            <w:r>
              <w:rPr>
                <w:rFonts w:hint="eastAsia"/>
              </w:rPr>
              <w:t>/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2020</w:t>
            </w:r>
          </w:p>
        </w:tc>
        <w:tc>
          <w:tcPr>
            <w:tcW w:w="1134" w:type="dxa"/>
          </w:tcPr>
          <w:p w14:paraId="47B80BAE" w14:textId="77777777" w:rsidR="008B76E2" w:rsidRDefault="008B76E2" w:rsidP="008B76E2">
            <w:pPr>
              <w:pStyle w:val="MyBody"/>
            </w:pPr>
          </w:p>
        </w:tc>
      </w:tr>
      <w:tr w:rsidR="008B76E2" w14:paraId="10E82A27" w14:textId="77777777" w:rsidTr="00D5615B">
        <w:tc>
          <w:tcPr>
            <w:tcW w:w="546" w:type="dxa"/>
          </w:tcPr>
          <w:p w14:paraId="2456BC84" w14:textId="77777777" w:rsidR="008B76E2" w:rsidRDefault="008B76E2" w:rsidP="008B76E2">
            <w:pPr>
              <w:pStyle w:val="MyBody"/>
            </w:pPr>
            <w:r>
              <w:t>9.</w:t>
            </w:r>
          </w:p>
        </w:tc>
        <w:tc>
          <w:tcPr>
            <w:tcW w:w="6571" w:type="dxa"/>
          </w:tcPr>
          <w:p w14:paraId="2E8AE4CD" w14:textId="4DD2D50F" w:rsidR="008B76E2" w:rsidRDefault="008B76E2" w:rsidP="008B76E2">
            <w:pPr>
              <w:pStyle w:val="MyBody"/>
            </w:pPr>
            <w:r>
              <w:rPr>
                <w:rFonts w:hint="eastAsia"/>
              </w:rPr>
              <w:t>小虎调试并完成获取服务器数据，支付，告知服务器支付完成情况的全过程</w:t>
            </w:r>
          </w:p>
        </w:tc>
        <w:tc>
          <w:tcPr>
            <w:tcW w:w="850" w:type="dxa"/>
          </w:tcPr>
          <w:p w14:paraId="217865F0" w14:textId="2C447472" w:rsidR="008B76E2" w:rsidRDefault="008B76E2" w:rsidP="008B76E2">
            <w:pPr>
              <w:pStyle w:val="MyBody"/>
            </w:pPr>
            <w:r>
              <w:rPr>
                <w:rFonts w:hint="eastAsia"/>
              </w:rPr>
              <w:t>小虎</w:t>
            </w:r>
          </w:p>
        </w:tc>
        <w:tc>
          <w:tcPr>
            <w:tcW w:w="1134" w:type="dxa"/>
          </w:tcPr>
          <w:p w14:paraId="22EB7D62" w14:textId="77777777" w:rsidR="008B76E2" w:rsidRDefault="008B76E2" w:rsidP="008B76E2">
            <w:pPr>
              <w:pStyle w:val="MyBody"/>
            </w:pPr>
          </w:p>
        </w:tc>
        <w:tc>
          <w:tcPr>
            <w:tcW w:w="1134" w:type="dxa"/>
          </w:tcPr>
          <w:p w14:paraId="3F35E03C" w14:textId="77777777" w:rsidR="008B76E2" w:rsidRDefault="008B76E2" w:rsidP="008B76E2">
            <w:pPr>
              <w:pStyle w:val="MyBody"/>
            </w:pPr>
          </w:p>
        </w:tc>
      </w:tr>
    </w:tbl>
    <w:p w14:paraId="35A5D12B" w14:textId="77777777" w:rsidR="00661BF5" w:rsidRDefault="00661BF5" w:rsidP="005B25C1">
      <w:pPr>
        <w:pStyle w:val="MyBody"/>
      </w:pPr>
    </w:p>
    <w:p w14:paraId="35561E89" w14:textId="77777777" w:rsidR="00CF7556" w:rsidRDefault="00CF7556" w:rsidP="005B25C1">
      <w:pPr>
        <w:pStyle w:val="MyBody"/>
      </w:pPr>
    </w:p>
    <w:sectPr w:rsidR="00CF7556" w:rsidSect="00661BF5">
      <w:headerReference w:type="default" r:id="rId7"/>
      <w:footerReference w:type="default" r:id="rId8"/>
      <w:pgSz w:w="11909" w:h="16834" w:code="9"/>
      <w:pgMar w:top="1138" w:right="850" w:bottom="1397" w:left="85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73455" w14:textId="77777777" w:rsidR="001455F9" w:rsidRDefault="001455F9">
      <w:r>
        <w:separator/>
      </w:r>
    </w:p>
  </w:endnote>
  <w:endnote w:type="continuationSeparator" w:id="0">
    <w:p w14:paraId="52AF7836" w14:textId="77777777" w:rsidR="001455F9" w:rsidRDefault="00145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体">
    <w:altName w:val="宋体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魏碑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8133B" w14:textId="77777777" w:rsidR="00661BF5" w:rsidRDefault="00CA0675" w:rsidP="00CA0675">
    <w:pPr>
      <w:pStyle w:val="a4"/>
      <w:tabs>
        <w:tab w:val="clear" w:pos="5040"/>
        <w:tab w:val="left" w:pos="4860"/>
      </w:tabs>
      <w:rPr>
        <w:lang w:eastAsia="zh-CN"/>
      </w:rPr>
    </w:pPr>
    <w:r>
      <w:rPr>
        <w:rFonts w:hint="eastAsia"/>
        <w:lang w:eastAsia="zh-CN"/>
      </w:rPr>
      <w:t>内部文件</w:t>
    </w:r>
    <w:r w:rsidR="00EA6802">
      <w:rPr>
        <w:rFonts w:hint="eastAsia"/>
        <w:lang w:eastAsia="zh-CN"/>
      </w:rPr>
      <w:tab/>
    </w:r>
    <w:r>
      <w:rPr>
        <w:rFonts w:hint="eastAsia"/>
        <w:lang w:eastAsia="zh-CN"/>
      </w:rPr>
      <w:t>第</w:t>
    </w:r>
    <w:r w:rsidR="003010AF">
      <w:fldChar w:fldCharType="begin"/>
    </w:r>
    <w:r w:rsidR="003010AF">
      <w:instrText xml:space="preserve"> PAGE </w:instrText>
    </w:r>
    <w:r w:rsidR="003010AF">
      <w:fldChar w:fldCharType="separate"/>
    </w:r>
    <w:r w:rsidR="007950E1">
      <w:rPr>
        <w:noProof/>
      </w:rPr>
      <w:t>1</w:t>
    </w:r>
    <w:r w:rsidR="003010AF">
      <w:rPr>
        <w:noProof/>
      </w:rPr>
      <w:fldChar w:fldCharType="end"/>
    </w:r>
    <w:r>
      <w:rPr>
        <w:rFonts w:hint="eastAsia"/>
        <w:lang w:eastAsia="zh-CN"/>
      </w:rPr>
      <w:t>页</w:t>
    </w:r>
    <w:r w:rsidR="00EA6802">
      <w:rPr>
        <w:rFonts w:hint="eastAsia"/>
        <w:lang w:eastAsia="zh-CN"/>
      </w:rPr>
      <w:tab/>
    </w:r>
    <w:r w:rsidR="0084712A">
      <w:rPr>
        <w:rFonts w:hint="eastAsia"/>
        <w:lang w:eastAsia="zh-CN"/>
      </w:rPr>
      <w:t>会议记录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B1FE3" w14:textId="77777777" w:rsidR="001455F9" w:rsidRDefault="001455F9">
      <w:r>
        <w:separator/>
      </w:r>
    </w:p>
  </w:footnote>
  <w:footnote w:type="continuationSeparator" w:id="0">
    <w:p w14:paraId="1B8CF244" w14:textId="77777777" w:rsidR="001455F9" w:rsidRDefault="00145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3598B" w14:textId="77777777" w:rsidR="00661BF5" w:rsidRDefault="00661BF5">
    <w:pPr>
      <w:pStyle w:val="a3"/>
      <w:tabs>
        <w:tab w:val="clear" w:pos="8640"/>
        <w:tab w:val="right" w:pos="10260"/>
      </w:tabs>
      <w:rPr>
        <w:lang w:eastAsia="zh-CN"/>
      </w:rPr>
    </w:pPr>
  </w:p>
  <w:p w14:paraId="55CF13E5" w14:textId="474C769D" w:rsidR="00661BF5" w:rsidRDefault="005B25C1">
    <w:pPr>
      <w:pStyle w:val="a3"/>
      <w:tabs>
        <w:tab w:val="clear" w:pos="8640"/>
        <w:tab w:val="right" w:pos="10260"/>
      </w:tabs>
      <w:rPr>
        <w:rFonts w:ascii="Verdana" w:hAnsi="Verdana"/>
        <w:lang w:eastAsia="zh-CN"/>
      </w:rPr>
    </w:pPr>
    <w:r>
      <w:rPr>
        <w:rFonts w:hint="eastAsia"/>
        <w:b/>
        <w:bCs/>
        <w:iCs/>
        <w:lang w:eastAsia="zh-CN"/>
      </w:rPr>
      <w:t>JavaScript</w:t>
    </w:r>
    <w:r>
      <w:rPr>
        <w:b/>
        <w:bCs/>
        <w:iCs/>
        <w:lang w:eastAsia="zh-CN"/>
      </w:rPr>
      <w:t xml:space="preserve"> </w:t>
    </w:r>
    <w:r>
      <w:rPr>
        <w:rFonts w:hint="eastAsia"/>
        <w:b/>
        <w:bCs/>
        <w:iCs/>
        <w:lang w:eastAsia="zh-CN"/>
      </w:rPr>
      <w:t>Group</w:t>
    </w:r>
    <w:r w:rsidR="007950E1">
      <w:rPr>
        <w:b/>
        <w:bCs/>
        <w:iCs/>
        <w:lang w:eastAsia="zh-CN"/>
      </w:rPr>
      <w:t xml:space="preserve"> </w:t>
    </w:r>
    <w:r w:rsidR="00EA6802">
      <w:rPr>
        <w:lang w:eastAsia="zh-CN"/>
      </w:rPr>
      <w:tab/>
    </w:r>
    <w:r w:rsidR="00EA6802">
      <w:rPr>
        <w:lang w:eastAsia="zh-CN"/>
      </w:rPr>
      <w:tab/>
    </w:r>
    <w:r w:rsidR="00804792">
      <w:rPr>
        <w:rFonts w:hint="eastAsia"/>
        <w:lang w:eastAsia="zh-CN"/>
      </w:rPr>
      <w:t>会议记录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B0951"/>
    <w:multiLevelType w:val="hybridMultilevel"/>
    <w:tmpl w:val="0E263FFC"/>
    <w:lvl w:ilvl="0" w:tplc="E2C88F5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B07500"/>
    <w:multiLevelType w:val="hybridMultilevel"/>
    <w:tmpl w:val="C60A2A48"/>
    <w:lvl w:ilvl="0" w:tplc="D1368B7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" w15:restartNumberingAfterBreak="0">
    <w:nsid w:val="0C1F3A33"/>
    <w:multiLevelType w:val="hybridMultilevel"/>
    <w:tmpl w:val="C6E86D56"/>
    <w:lvl w:ilvl="0" w:tplc="5192A56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0035636"/>
    <w:multiLevelType w:val="hybridMultilevel"/>
    <w:tmpl w:val="02BC3962"/>
    <w:lvl w:ilvl="0" w:tplc="42286B6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2C75432"/>
    <w:multiLevelType w:val="hybridMultilevel"/>
    <w:tmpl w:val="79B21DF6"/>
    <w:lvl w:ilvl="0" w:tplc="CFCEC88C">
      <w:start w:val="1"/>
      <w:numFmt w:val="bullet"/>
      <w:pStyle w:val="MyTitle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E3FCE"/>
    <w:multiLevelType w:val="hybridMultilevel"/>
    <w:tmpl w:val="361C5828"/>
    <w:lvl w:ilvl="0" w:tplc="E2C88F5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84069C5"/>
    <w:multiLevelType w:val="hybridMultilevel"/>
    <w:tmpl w:val="1A5A53DC"/>
    <w:lvl w:ilvl="0" w:tplc="0409000F">
      <w:start w:val="1"/>
      <w:numFmt w:val="decimal"/>
      <w:lvlText w:val="%1."/>
      <w:lvlJc w:val="left"/>
      <w:pPr>
        <w:tabs>
          <w:tab w:val="num" w:pos="697"/>
        </w:tabs>
        <w:ind w:left="697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17"/>
        </w:tabs>
        <w:ind w:left="11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7"/>
        </w:tabs>
        <w:ind w:left="15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57"/>
        </w:tabs>
        <w:ind w:left="19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77"/>
        </w:tabs>
        <w:ind w:left="23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97"/>
        </w:tabs>
        <w:ind w:left="27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17"/>
        </w:tabs>
        <w:ind w:left="32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37"/>
        </w:tabs>
        <w:ind w:left="36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57"/>
        </w:tabs>
        <w:ind w:left="4057" w:hanging="420"/>
      </w:pPr>
    </w:lvl>
  </w:abstractNum>
  <w:abstractNum w:abstractNumId="7" w15:restartNumberingAfterBreak="0">
    <w:nsid w:val="29D806FD"/>
    <w:multiLevelType w:val="multilevel"/>
    <w:tmpl w:val="0E263FFC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4DC133B"/>
    <w:multiLevelType w:val="hybridMultilevel"/>
    <w:tmpl w:val="E2903FDC"/>
    <w:lvl w:ilvl="0" w:tplc="E2C88F5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A62D1D"/>
    <w:multiLevelType w:val="hybridMultilevel"/>
    <w:tmpl w:val="CD20F2EA"/>
    <w:lvl w:ilvl="0" w:tplc="E2C88F5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19357C2"/>
    <w:multiLevelType w:val="multilevel"/>
    <w:tmpl w:val="361C5828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229699A"/>
    <w:multiLevelType w:val="hybridMultilevel"/>
    <w:tmpl w:val="112AD31C"/>
    <w:lvl w:ilvl="0" w:tplc="E2C88F5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7DD279E"/>
    <w:multiLevelType w:val="hybridMultilevel"/>
    <w:tmpl w:val="1AE4EFF6"/>
    <w:lvl w:ilvl="0" w:tplc="E2C88F5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400C2F"/>
    <w:multiLevelType w:val="hybridMultilevel"/>
    <w:tmpl w:val="AE76532E"/>
    <w:lvl w:ilvl="0" w:tplc="153059E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3E96985"/>
    <w:multiLevelType w:val="hybridMultilevel"/>
    <w:tmpl w:val="AAB0B8C8"/>
    <w:lvl w:ilvl="0" w:tplc="E2C88F5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745860"/>
    <w:multiLevelType w:val="hybridMultilevel"/>
    <w:tmpl w:val="A0183DC6"/>
    <w:lvl w:ilvl="0" w:tplc="7C8A1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8"/>
  </w:num>
  <w:num w:numId="5">
    <w:abstractNumId w:val="9"/>
  </w:num>
  <w:num w:numId="6">
    <w:abstractNumId w:val="14"/>
  </w:num>
  <w:num w:numId="7">
    <w:abstractNumId w:val="6"/>
  </w:num>
  <w:num w:numId="8">
    <w:abstractNumId w:val="10"/>
  </w:num>
  <w:num w:numId="9">
    <w:abstractNumId w:val="0"/>
  </w:num>
  <w:num w:numId="10">
    <w:abstractNumId w:val="7"/>
  </w:num>
  <w:num w:numId="11">
    <w:abstractNumId w:val="11"/>
  </w:num>
  <w:num w:numId="12">
    <w:abstractNumId w:val="3"/>
  </w:num>
  <w:num w:numId="13">
    <w:abstractNumId w:val="2"/>
  </w:num>
  <w:num w:numId="14">
    <w:abstractNumId w:val="13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C1"/>
    <w:rsid w:val="00123FE5"/>
    <w:rsid w:val="00143467"/>
    <w:rsid w:val="001455F9"/>
    <w:rsid w:val="001C5F5E"/>
    <w:rsid w:val="00210B8D"/>
    <w:rsid w:val="003010AF"/>
    <w:rsid w:val="003C0C45"/>
    <w:rsid w:val="0044326F"/>
    <w:rsid w:val="00594B88"/>
    <w:rsid w:val="005A3333"/>
    <w:rsid w:val="005B25C1"/>
    <w:rsid w:val="00661BF5"/>
    <w:rsid w:val="0068337D"/>
    <w:rsid w:val="007431E8"/>
    <w:rsid w:val="00770317"/>
    <w:rsid w:val="007950E1"/>
    <w:rsid w:val="00804792"/>
    <w:rsid w:val="0084712A"/>
    <w:rsid w:val="00863F02"/>
    <w:rsid w:val="008B76E2"/>
    <w:rsid w:val="00BB0604"/>
    <w:rsid w:val="00BF5101"/>
    <w:rsid w:val="00CA0675"/>
    <w:rsid w:val="00CF3E0D"/>
    <w:rsid w:val="00CF7556"/>
    <w:rsid w:val="00D5615B"/>
    <w:rsid w:val="00EA6802"/>
    <w:rsid w:val="00ED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581DC7"/>
  <w15:docId w15:val="{F168117D-9EF3-4AE8-81D6-88B2F9C5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BF5"/>
    <w:rPr>
      <w:rFonts w:ascii="楷体" w:eastAsia="楷体"/>
      <w:szCs w:val="24"/>
      <w:lang w:eastAsia="en-US"/>
    </w:rPr>
  </w:style>
  <w:style w:type="paragraph" w:styleId="1">
    <w:name w:val="heading 1"/>
    <w:basedOn w:val="a"/>
    <w:next w:val="a"/>
    <w:qFormat/>
    <w:rsid w:val="00661BF5"/>
    <w:pPr>
      <w:keepNext/>
      <w:spacing w:before="240" w:after="60"/>
      <w:outlineLvl w:val="0"/>
    </w:pPr>
    <w:rPr>
      <w:rFonts w:ascii="Tahoma" w:hAnsi="Tahoma" w:cs="Tahoma"/>
      <w:b/>
      <w:bCs/>
      <w:kern w:val="32"/>
      <w:szCs w:val="32"/>
    </w:rPr>
  </w:style>
  <w:style w:type="paragraph" w:styleId="3">
    <w:name w:val="heading 3"/>
    <w:basedOn w:val="a"/>
    <w:next w:val="a"/>
    <w:qFormat/>
    <w:rsid w:val="00661BF5"/>
    <w:pPr>
      <w:keepNext/>
      <w:spacing w:before="240" w:after="60"/>
      <w:outlineLvl w:val="2"/>
    </w:pPr>
    <w:rPr>
      <w:rFonts w:ascii="隶书体" w:eastAsia="隶书体" w:hAnsi="Verdana" w:cs="Arial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661BF5"/>
    <w:pPr>
      <w:pBdr>
        <w:bottom w:val="single" w:sz="4" w:space="1" w:color="auto"/>
      </w:pBdr>
      <w:tabs>
        <w:tab w:val="center" w:pos="4320"/>
        <w:tab w:val="right" w:pos="8640"/>
      </w:tabs>
    </w:pPr>
    <w:rPr>
      <w:rFonts w:ascii="Arial" w:hAnsi="Arial"/>
      <w:sz w:val="18"/>
    </w:rPr>
  </w:style>
  <w:style w:type="paragraph" w:customStyle="1" w:styleId="MyHeading1">
    <w:name w:val="MyHeading1"/>
    <w:basedOn w:val="a"/>
    <w:autoRedefine/>
    <w:rsid w:val="0084712A"/>
    <w:pPr>
      <w:jc w:val="center"/>
    </w:pPr>
    <w:rPr>
      <w:rFonts w:ascii="Tahoma" w:eastAsia="魏碑体" w:hAnsi="Tahoma" w:cs="Tahoma"/>
      <w:b/>
      <w:sz w:val="28"/>
      <w:szCs w:val="28"/>
      <w:lang w:eastAsia="zh-CN"/>
    </w:rPr>
  </w:style>
  <w:style w:type="paragraph" w:customStyle="1" w:styleId="MyBody">
    <w:name w:val="MyBody"/>
    <w:basedOn w:val="a"/>
    <w:autoRedefine/>
    <w:rsid w:val="005B25C1"/>
    <w:pPr>
      <w:ind w:right="-108"/>
    </w:pPr>
    <w:rPr>
      <w:rFonts w:ascii="Tahoma" w:hAnsi="Tahoma" w:cs="Tahoma"/>
      <w:lang w:eastAsia="zh-CN"/>
    </w:rPr>
  </w:style>
  <w:style w:type="paragraph" w:styleId="a4">
    <w:name w:val="footer"/>
    <w:basedOn w:val="a"/>
    <w:semiHidden/>
    <w:rsid w:val="00661BF5"/>
    <w:pPr>
      <w:pBdr>
        <w:top w:val="single" w:sz="8" w:space="1" w:color="auto"/>
      </w:pBdr>
      <w:tabs>
        <w:tab w:val="right" w:pos="5040"/>
        <w:tab w:val="right" w:pos="10080"/>
      </w:tabs>
    </w:pPr>
    <w:rPr>
      <w:rFonts w:ascii="Arial" w:hAnsi="Arial"/>
      <w:sz w:val="18"/>
    </w:rPr>
  </w:style>
  <w:style w:type="paragraph" w:customStyle="1" w:styleId="MyTitle">
    <w:name w:val="MyTitle"/>
    <w:basedOn w:val="a"/>
    <w:autoRedefine/>
    <w:rsid w:val="00661BF5"/>
    <w:pPr>
      <w:numPr>
        <w:numId w:val="1"/>
      </w:numPr>
    </w:pPr>
    <w:rPr>
      <w:rFonts w:ascii="Verdana" w:hAnsi="Verdana"/>
      <w:i/>
      <w:lang w:eastAsia="zh-CN"/>
    </w:rPr>
  </w:style>
  <w:style w:type="paragraph" w:styleId="a5">
    <w:name w:val="Body Text"/>
    <w:basedOn w:val="a"/>
    <w:semiHidden/>
    <w:rsid w:val="00661BF5"/>
    <w:pPr>
      <w:jc w:val="center"/>
    </w:pPr>
    <w:rPr>
      <w:rFonts w:ascii="Verdana" w:eastAsia="Times New Roman" w:hAnsi="Verdana"/>
    </w:rPr>
  </w:style>
  <w:style w:type="character" w:styleId="a6">
    <w:name w:val="page number"/>
    <w:basedOn w:val="a0"/>
    <w:semiHidden/>
    <w:rsid w:val="00661BF5"/>
  </w:style>
  <w:style w:type="character" w:styleId="a7">
    <w:name w:val="Hyperlink"/>
    <w:basedOn w:val="a0"/>
    <w:semiHidden/>
    <w:rsid w:val="00661BF5"/>
    <w:rPr>
      <w:color w:val="0000FF"/>
      <w:u w:val="single"/>
    </w:rPr>
  </w:style>
  <w:style w:type="character" w:styleId="a8">
    <w:name w:val="FollowedHyperlink"/>
    <w:basedOn w:val="a0"/>
    <w:semiHidden/>
    <w:rsid w:val="00661BF5"/>
    <w:rPr>
      <w:color w:val="800080"/>
      <w:u w:val="single"/>
    </w:rPr>
  </w:style>
  <w:style w:type="paragraph" w:styleId="a9">
    <w:name w:val="Plain Text"/>
    <w:basedOn w:val="a"/>
    <w:semiHidden/>
    <w:rsid w:val="00661BF5"/>
    <w:rPr>
      <w:rFonts w:ascii="宋体" w:eastAsia="宋体" w:hAnsi="宋体"/>
      <w:sz w:val="18"/>
      <w:szCs w:val="18"/>
      <w:lang w:eastAsia="zh-CN"/>
    </w:rPr>
  </w:style>
  <w:style w:type="paragraph" w:styleId="aa">
    <w:name w:val="Document Map"/>
    <w:basedOn w:val="a"/>
    <w:semiHidden/>
    <w:rsid w:val="00661BF5"/>
    <w:pPr>
      <w:shd w:val="clear" w:color="auto" w:fill="000080"/>
    </w:pPr>
    <w:rPr>
      <w:rFonts w:ascii="Tahoma" w:hAnsi="Tahoma" w:cs="Tahoma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F755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F7556"/>
    <w:rPr>
      <w:rFonts w:ascii="楷体" w:eastAsia="楷体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process\software\management\PMO-TPL-XL0002%20&#20250;&#35758;&#35760;&#24405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PMO-TPL-XL0002 会议记录模板</Template>
  <TotalTime>26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华复实业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李小锋</dc:creator>
  <cp:keywords/>
  <dc:description/>
  <cp:lastModifiedBy>李 小锋</cp:lastModifiedBy>
  <cp:revision>3</cp:revision>
  <cp:lastPrinted>2005-08-26T02:18:00Z</cp:lastPrinted>
  <dcterms:created xsi:type="dcterms:W3CDTF">2021-03-05T01:31:00Z</dcterms:created>
  <dcterms:modified xsi:type="dcterms:W3CDTF">2021-03-05T02:08:00Z</dcterms:modified>
</cp:coreProperties>
</file>